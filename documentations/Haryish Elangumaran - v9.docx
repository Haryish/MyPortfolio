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34AA9BAC" w14:textId="77777777" w:rsidTr="00BE3F84">
        <w:trPr>
          <w:trHeight w:val="4410"/>
        </w:trPr>
        <w:tc>
          <w:tcPr>
            <w:tcW w:w="3600" w:type="dxa"/>
            <w:shd w:val="clear" w:color="auto" w:fill="D9D9D9" w:themeFill="background1" w:themeFillShade="D9"/>
            <w:vAlign w:val="bottom"/>
          </w:tcPr>
          <w:p w14:paraId="483BD48F" w14:textId="77777777" w:rsidR="001B2ABD" w:rsidRDefault="001B2ABD" w:rsidP="001B2ABD">
            <w:pPr>
              <w:tabs>
                <w:tab w:val="left" w:pos="990"/>
              </w:tabs>
              <w:jc w:val="center"/>
            </w:pPr>
            <w:r>
              <w:rPr>
                <w:noProof/>
              </w:rPr>
              <mc:AlternateContent>
                <mc:Choice Requires="wps">
                  <w:drawing>
                    <wp:inline distT="0" distB="0" distL="0" distR="0" wp14:anchorId="47DCA018" wp14:editId="4B86055A">
                      <wp:extent cx="2122805" cy="2274971"/>
                      <wp:effectExtent l="19050" t="19050" r="29845" b="30480"/>
                      <wp:docPr id="2" name="Oval 2"/>
                      <wp:cNvGraphicFramePr/>
                      <a:graphic xmlns:a="http://schemas.openxmlformats.org/drawingml/2006/main">
                        <a:graphicData uri="http://schemas.microsoft.com/office/word/2010/wordprocessingShape">
                          <wps:wsp>
                            <wps:cNvSpPr/>
                            <wps:spPr>
                              <a:xfrm>
                                <a:off x="0" y="0"/>
                                <a:ext cx="2122805" cy="2274971"/>
                              </a:xfrm>
                              <a:prstGeom prst="ellipse">
                                <a:avLst/>
                              </a:prstGeom>
                              <a:blipFill>
                                <a:blip r:embed="rId7">
                                  <a:extLst>
                                    <a:ext uri="{28A0092B-C50C-407E-A947-70E740481C1C}">
                                      <a14:useLocalDpi xmlns:a14="http://schemas.microsoft.com/office/drawing/2010/main" val="0"/>
                                    </a:ext>
                                  </a:extLst>
                                </a:blip>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46FDCB8" id="Oval 2" o:spid="_x0000_s1026" style="width:167.15pt;height:179.1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&#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" strokecolor="#94b6d2 [3204]" strokeweight="5pt">
                      <v:fill r:id="rId8" o:title="" recolor="t" rotate="t" type="frame"/>
                      <v:stroke joinstyle="miter"/>
                      <w10:anchorlock/>
                    </v:oval>
                  </w:pict>
                </mc:Fallback>
              </mc:AlternateContent>
            </w:r>
          </w:p>
        </w:tc>
        <w:tc>
          <w:tcPr>
            <w:tcW w:w="720" w:type="dxa"/>
          </w:tcPr>
          <w:p w14:paraId="3A565F6C" w14:textId="77777777" w:rsidR="001B2ABD" w:rsidRDefault="001B2ABD" w:rsidP="000C45FF">
            <w:pPr>
              <w:tabs>
                <w:tab w:val="left" w:pos="990"/>
              </w:tabs>
            </w:pPr>
          </w:p>
        </w:tc>
        <w:tc>
          <w:tcPr>
            <w:tcW w:w="6470" w:type="dxa"/>
            <w:vAlign w:val="bottom"/>
          </w:tcPr>
          <w:p w14:paraId="1E97742C" w14:textId="3CC08E68" w:rsidR="001B2ABD" w:rsidRPr="005E0FE7" w:rsidRDefault="005E0FE7" w:rsidP="001B2ABD">
            <w:pPr>
              <w:pStyle w:val="Title"/>
              <w:rPr>
                <w:sz w:val="72"/>
                <w:szCs w:val="72"/>
              </w:rPr>
            </w:pPr>
            <w:r w:rsidRPr="005E0FE7">
              <w:rPr>
                <w:sz w:val="72"/>
                <w:szCs w:val="72"/>
              </w:rPr>
              <w:t>Haryish Elangumaran</w:t>
            </w:r>
          </w:p>
          <w:p w14:paraId="33508FD5" w14:textId="62DF6F88" w:rsidR="001B2ABD" w:rsidRPr="00171A85" w:rsidRDefault="0048596B" w:rsidP="00171A85">
            <w:pPr>
              <w:pStyle w:val="Subtitle"/>
            </w:pPr>
            <w:r w:rsidRPr="00171A85">
              <w:rPr>
                <w:spacing w:val="1"/>
                <w:w w:val="50"/>
              </w:rPr>
              <w:t>Quality Assurance Enginee</w:t>
            </w:r>
            <w:r w:rsidRPr="00171A85">
              <w:rPr>
                <w:w w:val="50"/>
              </w:rPr>
              <w:t>r</w:t>
            </w:r>
          </w:p>
        </w:tc>
      </w:tr>
      <w:tr w:rsidR="001B2ABD" w14:paraId="58C7220F" w14:textId="77777777" w:rsidTr="007D5BD9">
        <w:trPr>
          <w:trHeight w:val="9468"/>
        </w:trPr>
        <w:tc>
          <w:tcPr>
            <w:tcW w:w="3600" w:type="dxa"/>
            <w:shd w:val="clear" w:color="auto" w:fill="D9D9D9" w:themeFill="background1" w:themeFillShade="D9"/>
          </w:tcPr>
          <w:sdt>
            <w:sdtPr>
              <w:id w:val="-1711873194"/>
              <w:placeholder>
                <w:docPart w:val="5612664F5D4B4635BD27C8FD4E93D56F"/>
              </w:placeholder>
              <w:temporary/>
              <w:showingPlcHdr/>
              <w15:appearance w15:val="hidden"/>
            </w:sdtPr>
            <w:sdtContent>
              <w:p w14:paraId="1022DF4B" w14:textId="77777777" w:rsidR="001B2ABD" w:rsidRDefault="00036450" w:rsidP="00036450">
                <w:pPr>
                  <w:pStyle w:val="Heading3"/>
                </w:pPr>
                <w:r w:rsidRPr="00D5459D">
                  <w:t>Profile</w:t>
                </w:r>
              </w:p>
            </w:sdtContent>
          </w:sdt>
          <w:p w14:paraId="5572B4D4" w14:textId="28BC28B7" w:rsidR="00036450" w:rsidRDefault="006A3DE3" w:rsidP="009260CD">
            <w:r>
              <w:t xml:space="preserve">Looking for the position or the relevant opportunities that allows me to learn and apply my technical and interpersonal skills to improvise and achieve the goals of an organization. </w:t>
            </w:r>
          </w:p>
          <w:p w14:paraId="2C900D7F" w14:textId="77777777" w:rsidR="00036450" w:rsidRDefault="00036450" w:rsidP="00036450"/>
          <w:sdt>
            <w:sdtPr>
              <w:id w:val="-1954003311"/>
              <w:placeholder>
                <w:docPart w:val="9AD8CF7FC0384FA4AE6AB82CDC3DEA0B"/>
              </w:placeholder>
              <w:temporary/>
              <w:showingPlcHdr/>
              <w15:appearance w15:val="hidden"/>
            </w:sdtPr>
            <w:sdtContent>
              <w:p w14:paraId="2D628ADE" w14:textId="77777777" w:rsidR="00036450" w:rsidRPr="00CB0055" w:rsidRDefault="00CB0055" w:rsidP="00CB0055">
                <w:pPr>
                  <w:pStyle w:val="Heading3"/>
                </w:pPr>
                <w:r w:rsidRPr="00CB0055">
                  <w:t>Contact</w:t>
                </w:r>
              </w:p>
            </w:sdtContent>
          </w:sdt>
          <w:sdt>
            <w:sdtPr>
              <w:id w:val="1111563247"/>
              <w:placeholder>
                <w:docPart w:val="82B016698C474555B81D351D15630D42"/>
              </w:placeholder>
              <w:temporary/>
              <w:showingPlcHdr/>
              <w15:appearance w15:val="hidden"/>
            </w:sdtPr>
            <w:sdtContent>
              <w:p w14:paraId="3876364C" w14:textId="77777777" w:rsidR="004D3011" w:rsidRDefault="004D3011" w:rsidP="004D3011">
                <w:r w:rsidRPr="004D3011">
                  <w:t>PHONE:</w:t>
                </w:r>
              </w:p>
            </w:sdtContent>
          </w:sdt>
          <w:p w14:paraId="2A0DDEAC" w14:textId="45DD872E" w:rsidR="004D3011" w:rsidRDefault="006A3DE3" w:rsidP="004D3011">
            <w:r>
              <w:t>+91 7358512884</w:t>
            </w:r>
          </w:p>
          <w:p w14:paraId="712436E3" w14:textId="77777777" w:rsidR="004D3011" w:rsidRPr="004D3011" w:rsidRDefault="004D3011" w:rsidP="004D3011"/>
          <w:p w14:paraId="155A8A78" w14:textId="456DAADD" w:rsidR="004D3011" w:rsidRDefault="00217E9B" w:rsidP="004D3011">
            <w:r>
              <w:t>LINKEDIN:</w:t>
            </w:r>
          </w:p>
          <w:p w14:paraId="4D7ED591" w14:textId="3274665C" w:rsidR="004D3011" w:rsidRDefault="00000000" w:rsidP="004D3011">
            <w:pPr>
              <w:rPr>
                <w:rStyle w:val="Hyperlink"/>
              </w:rPr>
            </w:pPr>
            <w:hyperlink r:id="rId9" w:history="1">
              <w:r w:rsidR="006A3DE3">
                <w:rPr>
                  <w:rStyle w:val="Hyperlink"/>
                </w:rPr>
                <w:t>Haryish Elangumaran | LinkedIn</w:t>
              </w:r>
            </w:hyperlink>
          </w:p>
          <w:p w14:paraId="79D1CDD8" w14:textId="77777777" w:rsidR="007E0A77" w:rsidRDefault="007E0A77" w:rsidP="004D3011">
            <w:pPr>
              <w:rPr>
                <w:rStyle w:val="Hyperlink"/>
              </w:rPr>
            </w:pPr>
          </w:p>
          <w:p w14:paraId="067DFA35" w14:textId="7B2B887A" w:rsidR="007E0A77" w:rsidRDefault="007E0A77" w:rsidP="007E0A77">
            <w:r>
              <w:t>GITHUB:</w:t>
            </w:r>
          </w:p>
          <w:p w14:paraId="15D3E974" w14:textId="781CCD20" w:rsidR="004D3011" w:rsidRDefault="00000000" w:rsidP="004D3011">
            <w:hyperlink r:id="rId10" w:history="1">
              <w:r w:rsidR="007E0A77" w:rsidRPr="00876E4F">
                <w:rPr>
                  <w:rStyle w:val="Hyperlink"/>
                </w:rPr>
                <w:t>https://github.com/Haryish</w:t>
              </w:r>
            </w:hyperlink>
          </w:p>
          <w:p w14:paraId="1D76BEF7" w14:textId="77777777" w:rsidR="007E0A77" w:rsidRDefault="007E0A77" w:rsidP="004D3011"/>
          <w:sdt>
            <w:sdtPr>
              <w:id w:val="-240260293"/>
              <w:placeholder>
                <w:docPart w:val="E3770043CD1C43CB8AB71B209F133E68"/>
              </w:placeholder>
              <w:temporary/>
              <w:showingPlcHdr/>
              <w15:appearance w15:val="hidden"/>
            </w:sdtPr>
            <w:sdtContent>
              <w:p w14:paraId="7DAFCF71" w14:textId="77777777" w:rsidR="004D3011" w:rsidRDefault="004D3011" w:rsidP="004D3011">
                <w:r w:rsidRPr="004D3011">
                  <w:t>EMAIL:</w:t>
                </w:r>
              </w:p>
            </w:sdtContent>
          </w:sdt>
          <w:p w14:paraId="5CB62D1E" w14:textId="0B06DDBF" w:rsidR="00036450" w:rsidRDefault="00000000" w:rsidP="004D3011">
            <w:pPr>
              <w:rPr>
                <w:rStyle w:val="Hyperlink"/>
              </w:rPr>
            </w:pPr>
            <w:hyperlink r:id="rId11" w:tooltip="haryishkumaran16@gmail.com" w:history="1">
              <w:r w:rsidR="006A3DE3" w:rsidRPr="006A3DE3">
                <w:rPr>
                  <w:rStyle w:val="Hyperlink"/>
                </w:rPr>
                <w:t>haryishkumaran16@gmail.com</w:t>
              </w:r>
            </w:hyperlink>
          </w:p>
          <w:p w14:paraId="643542CA" w14:textId="5ACB5F2A" w:rsidR="00EC77F6" w:rsidRPr="00CB0055" w:rsidRDefault="00EC77F6" w:rsidP="00EC77F6">
            <w:pPr>
              <w:pStyle w:val="Heading3"/>
            </w:pPr>
            <w:r>
              <w:t>Address</w:t>
            </w:r>
          </w:p>
          <w:p w14:paraId="513BDF57" w14:textId="669FC452" w:rsidR="00EC77F6" w:rsidRDefault="00EC77F6" w:rsidP="00EC77F6">
            <w:r>
              <w:t xml:space="preserve">39/44, Pillaiyar </w:t>
            </w:r>
            <w:r w:rsidR="00B77094">
              <w:t>K</w:t>
            </w:r>
            <w:r>
              <w:t xml:space="preserve">oil Street, </w:t>
            </w:r>
          </w:p>
          <w:p w14:paraId="2ADED26E" w14:textId="77777777" w:rsidR="00EC77F6" w:rsidRDefault="00EC77F6" w:rsidP="00EC77F6">
            <w:proofErr w:type="spellStart"/>
            <w:r>
              <w:t>Tondiarpet</w:t>
            </w:r>
            <w:proofErr w:type="spellEnd"/>
            <w:r>
              <w:t xml:space="preserve">, </w:t>
            </w:r>
          </w:p>
          <w:p w14:paraId="3174AD9E" w14:textId="5877B754" w:rsidR="00EC77F6" w:rsidRDefault="00EC77F6" w:rsidP="00EC77F6">
            <w:r>
              <w:t>Chennai, Tamil</w:t>
            </w:r>
            <w:r w:rsidR="00B77094">
              <w:t>n</w:t>
            </w:r>
            <w:r>
              <w:t>adu, India.</w:t>
            </w:r>
          </w:p>
          <w:p w14:paraId="22D3CDAC" w14:textId="7F2D9315" w:rsidR="00EC77F6" w:rsidRPr="00E4381A" w:rsidRDefault="00FB4CC3" w:rsidP="00EC77F6">
            <w:pPr>
              <w:rPr>
                <w:rStyle w:val="Hyperlink"/>
              </w:rPr>
            </w:pPr>
            <w:r>
              <w:t>Pin code</w:t>
            </w:r>
            <w:r w:rsidR="00EC77F6">
              <w:t>: 600081</w:t>
            </w:r>
          </w:p>
          <w:p w14:paraId="53EDB688" w14:textId="76403CBC" w:rsidR="004D3011" w:rsidRPr="00CB0055" w:rsidRDefault="006A3DE3" w:rsidP="00CB0055">
            <w:pPr>
              <w:pStyle w:val="Heading3"/>
            </w:pPr>
            <w:r>
              <w:t>Other technical Skills</w:t>
            </w:r>
          </w:p>
          <w:p w14:paraId="4E496487" w14:textId="1DD7D3CA" w:rsidR="00F36BBF" w:rsidRDefault="007D5BD9" w:rsidP="004D3011">
            <w:r>
              <w:t xml:space="preserve">MS word, MS Excel, </w:t>
            </w:r>
            <w:r w:rsidR="00EC77F6">
              <w:t>Jira, Confluence, Git and Git</w:t>
            </w:r>
            <w:r w:rsidR="00B77094">
              <w:t>H</w:t>
            </w:r>
            <w:r w:rsidR="00EC77F6">
              <w:t>ub</w:t>
            </w:r>
          </w:p>
          <w:p w14:paraId="70A26F53" w14:textId="4F827D51" w:rsidR="00F36BBF" w:rsidRPr="00CB0055" w:rsidRDefault="00F36BBF" w:rsidP="00F36BBF">
            <w:pPr>
              <w:pStyle w:val="Heading3"/>
            </w:pPr>
            <w:r>
              <w:t>Language</w:t>
            </w:r>
          </w:p>
          <w:p w14:paraId="5A886944" w14:textId="0EEE9A91" w:rsidR="004D3011" w:rsidRDefault="00F36BBF" w:rsidP="004D3011">
            <w:r>
              <w:t>Tamil (native)</w:t>
            </w:r>
          </w:p>
          <w:p w14:paraId="7986B6DD" w14:textId="755B15FF" w:rsidR="004D3011" w:rsidRDefault="00F36BBF" w:rsidP="004D3011">
            <w:r>
              <w:t xml:space="preserve">English - </w:t>
            </w:r>
            <w:r w:rsidR="007D5BD9">
              <w:t>Proficient</w:t>
            </w:r>
          </w:p>
          <w:p w14:paraId="3E3B4C9D" w14:textId="61B5BA3E" w:rsidR="00F36BBF" w:rsidRPr="004D3011" w:rsidRDefault="00F36BBF" w:rsidP="00F36BBF">
            <w:r>
              <w:t>Hindi – Intermediate</w:t>
            </w:r>
          </w:p>
        </w:tc>
        <w:tc>
          <w:tcPr>
            <w:tcW w:w="720" w:type="dxa"/>
          </w:tcPr>
          <w:p w14:paraId="03F706FE" w14:textId="77777777" w:rsidR="001B2ABD" w:rsidRDefault="001B2ABD" w:rsidP="000C45FF">
            <w:pPr>
              <w:tabs>
                <w:tab w:val="left" w:pos="990"/>
              </w:tabs>
            </w:pPr>
          </w:p>
        </w:tc>
        <w:tc>
          <w:tcPr>
            <w:tcW w:w="6470" w:type="dxa"/>
          </w:tcPr>
          <w:sdt>
            <w:sdtPr>
              <w:id w:val="1049110328"/>
              <w:placeholder>
                <w:docPart w:val="C41FFF2402304A02BCB9B0A470CAB98D"/>
              </w:placeholder>
              <w:temporary/>
              <w:showingPlcHdr/>
              <w15:appearance w15:val="hidden"/>
            </w:sdtPr>
            <w:sdtContent>
              <w:p w14:paraId="36D3FD97" w14:textId="77777777" w:rsidR="001B2ABD" w:rsidRDefault="00E25A26" w:rsidP="00036450">
                <w:pPr>
                  <w:pStyle w:val="Heading2"/>
                </w:pPr>
                <w:r w:rsidRPr="00036450">
                  <w:t>EDUCATION</w:t>
                </w:r>
              </w:p>
            </w:sdtContent>
          </w:sdt>
          <w:p w14:paraId="7DB44FFC" w14:textId="0B9B884E" w:rsidR="00036450" w:rsidRPr="00036450" w:rsidRDefault="005E0FE7" w:rsidP="00B359E4">
            <w:pPr>
              <w:pStyle w:val="Heading4"/>
            </w:pPr>
            <w:r>
              <w:t>Anna University (Center of Distance education)</w:t>
            </w:r>
          </w:p>
          <w:p w14:paraId="096D775A" w14:textId="0570FE0F" w:rsidR="00036450" w:rsidRPr="00B359E4" w:rsidRDefault="005E0FE7" w:rsidP="00B359E4">
            <w:pPr>
              <w:pStyle w:val="Date"/>
            </w:pPr>
            <w:r>
              <w:t>September 2022</w:t>
            </w:r>
            <w:r w:rsidR="00036450" w:rsidRPr="00B359E4">
              <w:t xml:space="preserve"> - </w:t>
            </w:r>
            <w:r>
              <w:t>Present</w:t>
            </w:r>
          </w:p>
          <w:p w14:paraId="47887476" w14:textId="53C89828" w:rsidR="004D3011" w:rsidRDefault="005E0FE7" w:rsidP="00036450">
            <w:r>
              <w:t>Currently Pursuing Master of Computer Application</w:t>
            </w:r>
            <w:r w:rsidR="00EC77F6">
              <w:t xml:space="preserve"> (MCA)</w:t>
            </w:r>
          </w:p>
          <w:p w14:paraId="58E8B89E" w14:textId="77777777" w:rsidR="00036450" w:rsidRDefault="00036450" w:rsidP="00036450"/>
          <w:p w14:paraId="72FF78DC" w14:textId="09D07689" w:rsidR="00036450" w:rsidRPr="00B359E4" w:rsidRDefault="005E0FE7" w:rsidP="00B359E4">
            <w:pPr>
              <w:pStyle w:val="Heading4"/>
            </w:pPr>
            <w:r>
              <w:t xml:space="preserve">Dwaraka Doss </w:t>
            </w:r>
            <w:r w:rsidR="007A75A8">
              <w:t>Govardhan</w:t>
            </w:r>
            <w:r>
              <w:t xml:space="preserve"> Doss Vaishnav College</w:t>
            </w:r>
          </w:p>
          <w:p w14:paraId="4DCC8C9A" w14:textId="2522ABBF" w:rsidR="00036450" w:rsidRPr="00B359E4" w:rsidRDefault="005E0FE7" w:rsidP="00B359E4">
            <w:pPr>
              <w:pStyle w:val="Date"/>
            </w:pPr>
            <w:r>
              <w:t>June 2018</w:t>
            </w:r>
            <w:r w:rsidR="00036450" w:rsidRPr="00B359E4">
              <w:t xml:space="preserve"> </w:t>
            </w:r>
            <w:r>
              <w:t>–</w:t>
            </w:r>
            <w:r w:rsidR="00036450" w:rsidRPr="00B359E4">
              <w:t xml:space="preserve"> </w:t>
            </w:r>
            <w:r>
              <w:t>June 2021</w:t>
            </w:r>
          </w:p>
          <w:p w14:paraId="3B3AD360" w14:textId="7BE4B150" w:rsidR="00036450" w:rsidRDefault="005E0FE7" w:rsidP="00036450">
            <w:r>
              <w:t>Graduated as Bachelor of Computer Applications</w:t>
            </w:r>
            <w:r w:rsidR="00B77094">
              <w:t xml:space="preserve"> </w:t>
            </w:r>
            <w:r w:rsidR="00EC77F6">
              <w:t>(BCA)</w:t>
            </w:r>
            <w:r>
              <w:t xml:space="preserve"> with 80.3 %</w:t>
            </w:r>
          </w:p>
          <w:sdt>
            <w:sdtPr>
              <w:id w:val="1001553383"/>
              <w:placeholder>
                <w:docPart w:val="9CDEFCFACA9542BC80D9693213B36B30"/>
              </w:placeholder>
              <w:temporary/>
              <w:showingPlcHdr/>
              <w15:appearance w15:val="hidden"/>
            </w:sdtPr>
            <w:sdtContent>
              <w:p w14:paraId="5ACBE523" w14:textId="77777777" w:rsidR="00036450" w:rsidRDefault="00036450" w:rsidP="00036450">
                <w:pPr>
                  <w:pStyle w:val="Heading2"/>
                </w:pPr>
                <w:r w:rsidRPr="00036450">
                  <w:t>WORK EXPERIENCE</w:t>
                </w:r>
              </w:p>
            </w:sdtContent>
          </w:sdt>
          <w:p w14:paraId="5B2252B2" w14:textId="683C51B7" w:rsidR="00036450" w:rsidRDefault="005E0FE7" w:rsidP="00B359E4">
            <w:pPr>
              <w:pStyle w:val="Heading4"/>
              <w:rPr>
                <w:bCs/>
              </w:rPr>
            </w:pPr>
            <w:r>
              <w:t>Cognizant Technology Solution</w:t>
            </w:r>
            <w:r w:rsidR="00036450">
              <w:t xml:space="preserve"> </w:t>
            </w:r>
            <w:r w:rsidR="00B0688A">
              <w:t>–</w:t>
            </w:r>
            <w:r>
              <w:t xml:space="preserve"> </w:t>
            </w:r>
            <w:r w:rsidR="00B0688A">
              <w:t>Test Analyst</w:t>
            </w:r>
          </w:p>
          <w:p w14:paraId="4ECB4E7B" w14:textId="1EB4354D" w:rsidR="00036450" w:rsidRDefault="005E0FE7" w:rsidP="00B359E4">
            <w:pPr>
              <w:pStyle w:val="Date"/>
            </w:pPr>
            <w:r>
              <w:t>October 2022</w:t>
            </w:r>
            <w:r w:rsidR="00036450" w:rsidRPr="00036450">
              <w:t>–</w:t>
            </w:r>
            <w:r>
              <w:t>Present</w:t>
            </w:r>
          </w:p>
          <w:p w14:paraId="3C95F11C" w14:textId="77777777" w:rsidR="003D5460" w:rsidRPr="003D5460" w:rsidRDefault="003D5460" w:rsidP="003D5460"/>
          <w:p w14:paraId="41B7D41C" w14:textId="6E9D361A" w:rsidR="004D3011" w:rsidRDefault="004A337D" w:rsidP="00036450">
            <w:r>
              <w:t>Along with</w:t>
            </w:r>
            <w:r w:rsidR="005516E1">
              <w:t xml:space="preserve"> test design, test data activities and manual test execution</w:t>
            </w:r>
            <w:r>
              <w:t>, I got to learn and implement automation tools such as Blue Zone Mainframe Macro</w:t>
            </w:r>
            <w:r w:rsidR="00BB3EF6">
              <w:t xml:space="preserve"> </w:t>
            </w:r>
            <w:r w:rsidR="00E11FD8">
              <w:t>(for First Vision)</w:t>
            </w:r>
            <w:r w:rsidR="006C5EB4">
              <w:t xml:space="preserve">, </w:t>
            </w:r>
            <w:proofErr w:type="spellStart"/>
            <w:r w:rsidR="006C5EB4">
              <w:t>Dremio</w:t>
            </w:r>
            <w:proofErr w:type="spellEnd"/>
            <w:r w:rsidR="006C5EB4">
              <w:t xml:space="preserve"> (data Platform)</w:t>
            </w:r>
            <w:r>
              <w:t xml:space="preserve"> that helps for test data preparation and validation. Also, </w:t>
            </w:r>
            <w:r w:rsidR="00E11FD8">
              <w:t>practiced in</w:t>
            </w:r>
            <w:r>
              <w:t xml:space="preserve"> the test document maintenance activities with the help of test management tool by Atlassian (Jira, Xray, Confluence) and shown involvement in Rest API test execution.</w:t>
            </w:r>
          </w:p>
          <w:p w14:paraId="651DFC01" w14:textId="77777777" w:rsidR="007A75A8" w:rsidRDefault="007A75A8" w:rsidP="00036450"/>
          <w:p w14:paraId="732D7A2D" w14:textId="77777777" w:rsidR="007A75A8" w:rsidRDefault="007A75A8" w:rsidP="00036450"/>
          <w:p w14:paraId="445120A5" w14:textId="7FB3EEB0" w:rsidR="004D3011" w:rsidRPr="004D3011" w:rsidRDefault="005E0FE7" w:rsidP="00B359E4">
            <w:pPr>
              <w:pStyle w:val="Heading4"/>
              <w:rPr>
                <w:bCs/>
              </w:rPr>
            </w:pPr>
            <w:r>
              <w:t xml:space="preserve">Cognizant Technology Solutions – </w:t>
            </w:r>
            <w:r w:rsidR="00B0688A">
              <w:t>Test Engineer</w:t>
            </w:r>
          </w:p>
          <w:p w14:paraId="775E380C" w14:textId="75F052CD" w:rsidR="004D3011" w:rsidRPr="004D3011" w:rsidRDefault="005E0FE7" w:rsidP="00B359E4">
            <w:pPr>
              <w:pStyle w:val="Date"/>
            </w:pPr>
            <w:r>
              <w:t>October 2021</w:t>
            </w:r>
            <w:r w:rsidR="004D3011" w:rsidRPr="004D3011">
              <w:t>–</w:t>
            </w:r>
            <w:r>
              <w:t>October 2022</w:t>
            </w:r>
          </w:p>
          <w:p w14:paraId="4C231156" w14:textId="16DFA6CA" w:rsidR="007A75A8" w:rsidRDefault="007A75A8" w:rsidP="007A75A8"/>
          <w:p w14:paraId="47C41777" w14:textId="0E81B06C" w:rsidR="007A75A8" w:rsidRDefault="007A75A8" w:rsidP="007A75A8">
            <w:r>
              <w:t>Got trained as a Quality Assurance and Engineering (Manual + Automation with Selenium) through which I learnt functional testing, Agile Methodologies, SQL, and Frontend testing through Selenium with Java.</w:t>
            </w:r>
            <w:r w:rsidR="004A337D">
              <w:t xml:space="preserve"> Towards the training, got to align toa project under banking sector.</w:t>
            </w:r>
          </w:p>
          <w:p w14:paraId="433C23F9" w14:textId="77777777" w:rsidR="007A75A8" w:rsidRDefault="007A75A8" w:rsidP="007A75A8"/>
          <w:p w14:paraId="3AAA7D25" w14:textId="17030CBE" w:rsidR="007A75A8" w:rsidRPr="007A75A8" w:rsidRDefault="007A75A8" w:rsidP="007A75A8">
            <w:r>
              <w:t>Under a</w:t>
            </w:r>
            <w:r w:rsidR="005516E1">
              <w:t xml:space="preserve"> BU Project, I got practiced working on Manual Testing by involving activities underlying STLC phases such as Test Design documents and artifacts (test cases, test scenario preparation), test data preparation and environment verification. Undergone through process of credit card functionalities to execute test cases Manually.</w:t>
            </w:r>
          </w:p>
          <w:p w14:paraId="66D371F1" w14:textId="020BB108" w:rsidR="00036450" w:rsidRPr="004D3011" w:rsidRDefault="00036450" w:rsidP="004D3011">
            <w:pPr>
              <w:rPr>
                <w:color w:val="FFFFFF" w:themeColor="background1"/>
              </w:rPr>
            </w:pPr>
          </w:p>
        </w:tc>
      </w:tr>
    </w:tbl>
    <w:p w14:paraId="6A728EC9" w14:textId="77777777" w:rsidR="00815286" w:rsidRDefault="00815286" w:rsidP="000C45FF">
      <w:pPr>
        <w:tabs>
          <w:tab w:val="left" w:pos="990"/>
        </w:tabs>
      </w:pPr>
    </w:p>
    <w:p w14:paraId="5F48AFC1" w14:textId="1B40B1F6" w:rsidR="00D815B0" w:rsidRDefault="00D815B0" w:rsidP="00D815B0">
      <w:pPr>
        <w:pStyle w:val="Heading2"/>
      </w:pPr>
      <w:r>
        <w:lastRenderedPageBreak/>
        <w:t>Project</w:t>
      </w:r>
      <w:r w:rsidR="00217E9B">
        <w:t>S</w:t>
      </w:r>
    </w:p>
    <w:p w14:paraId="7F717AAE" w14:textId="56B14AB4" w:rsidR="00D815B0" w:rsidRDefault="00D815B0" w:rsidP="00D815B0">
      <w:pPr>
        <w:pStyle w:val="Heading3"/>
      </w:pPr>
      <w:r>
        <w:t>SELF PASED PROJECT</w:t>
      </w:r>
    </w:p>
    <w:p w14:paraId="028B640C" w14:textId="0BB2CA7C" w:rsidR="00D815B0" w:rsidRDefault="00D815B0" w:rsidP="00D815B0">
      <w:pPr>
        <w:pStyle w:val="Heading4"/>
      </w:pPr>
      <w:r>
        <w:t>Test Evidence Validator</w:t>
      </w:r>
    </w:p>
    <w:p w14:paraId="128685E9" w14:textId="0987303B" w:rsidR="00D815B0" w:rsidRPr="00B359E4" w:rsidRDefault="00D815B0" w:rsidP="00D815B0">
      <w:pPr>
        <w:pStyle w:val="Date"/>
      </w:pPr>
      <w:r>
        <w:t>October 2022</w:t>
      </w:r>
      <w:r w:rsidRPr="00B359E4">
        <w:t xml:space="preserve"> </w:t>
      </w:r>
      <w:r>
        <w:t>–</w:t>
      </w:r>
      <w:r w:rsidRPr="00B359E4">
        <w:t xml:space="preserve"> </w:t>
      </w:r>
      <w:r>
        <w:t>November 2022</w:t>
      </w:r>
    </w:p>
    <w:p w14:paraId="4DAFBCCA" w14:textId="58C3E925" w:rsidR="0012136C" w:rsidRDefault="00D815B0" w:rsidP="0012136C">
      <w:pPr>
        <w:pStyle w:val="ListParagraph"/>
        <w:numPr>
          <w:ilvl w:val="0"/>
          <w:numId w:val="2"/>
        </w:numPr>
      </w:pPr>
      <w:r>
        <w:t xml:space="preserve">The tool created under front end to validate the load number and time difference between each screen prints pasted in </w:t>
      </w:r>
      <w:r w:rsidR="0012136C">
        <w:t>test evidence</w:t>
      </w:r>
      <w:r>
        <w:t xml:space="preserve"> </w:t>
      </w:r>
      <w:r w:rsidR="00461E84">
        <w:t xml:space="preserve">document </w:t>
      </w:r>
      <w:r>
        <w:t xml:space="preserve">that are taken during manual test execution. </w:t>
      </w:r>
    </w:p>
    <w:p w14:paraId="1DF772FA" w14:textId="67DBDC12" w:rsidR="00461E84" w:rsidRDefault="0012136C" w:rsidP="00461E84">
      <w:pPr>
        <w:pStyle w:val="ListParagraph"/>
        <w:numPr>
          <w:ilvl w:val="0"/>
          <w:numId w:val="2"/>
        </w:numPr>
      </w:pPr>
      <w:r>
        <w:t>Collaborated with the team of 4 members to build this tool with the Frontend technologies like HTML, CSS, JS, Bootstrap and for Backend we use Django framework and Tesseract Library from Python for Image processing and scanning.</w:t>
      </w:r>
    </w:p>
    <w:p w14:paraId="48B59F50" w14:textId="4AD3A756" w:rsidR="0012136C" w:rsidRDefault="0012136C" w:rsidP="0012136C">
      <w:pPr>
        <w:pStyle w:val="Heading3"/>
      </w:pPr>
      <w:r>
        <w:t>Project under Business UNIT</w:t>
      </w:r>
    </w:p>
    <w:p w14:paraId="256BDE59" w14:textId="31FAD259" w:rsidR="0012136C" w:rsidRDefault="00F52264" w:rsidP="0012136C">
      <w:pPr>
        <w:pStyle w:val="Heading4"/>
      </w:pPr>
      <w:r>
        <w:t xml:space="preserve">NewDay Cards PVT. LTD., </w:t>
      </w:r>
    </w:p>
    <w:p w14:paraId="363DCAA2" w14:textId="511F0F70" w:rsidR="0012136C" w:rsidRPr="00B359E4" w:rsidRDefault="0012136C" w:rsidP="0012136C">
      <w:pPr>
        <w:pStyle w:val="Date"/>
      </w:pPr>
      <w:r>
        <w:t>February 2022</w:t>
      </w:r>
      <w:r w:rsidRPr="00B359E4">
        <w:t xml:space="preserve"> </w:t>
      </w:r>
      <w:r>
        <w:t>–</w:t>
      </w:r>
      <w:r w:rsidRPr="00B359E4">
        <w:t xml:space="preserve"> </w:t>
      </w:r>
      <w:r>
        <w:t>Present</w:t>
      </w:r>
    </w:p>
    <w:p w14:paraId="61247CF9" w14:textId="5C68D240" w:rsidR="0012136C" w:rsidRDefault="00164F53" w:rsidP="00164F53">
      <w:pPr>
        <w:pStyle w:val="ListParagraph"/>
        <w:numPr>
          <w:ilvl w:val="0"/>
          <w:numId w:val="8"/>
        </w:numPr>
      </w:pPr>
      <w:r>
        <w:t xml:space="preserve">Roles and Responsibilities: </w:t>
      </w:r>
    </w:p>
    <w:p w14:paraId="66121600" w14:textId="4E8E80CC" w:rsidR="00164F53" w:rsidRDefault="00164F53" w:rsidP="00164F53">
      <w:pPr>
        <w:pStyle w:val="ListParagraph"/>
        <w:numPr>
          <w:ilvl w:val="1"/>
          <w:numId w:val="8"/>
        </w:numPr>
      </w:pPr>
      <w:r w:rsidRPr="00164F53">
        <w:t>Develop comprehensive test plans</w:t>
      </w:r>
      <w:r w:rsidR="007D5BD9">
        <w:t>, RTM, Test scenarios</w:t>
      </w:r>
      <w:r w:rsidRPr="00164F53">
        <w:t xml:space="preserve"> and test cases based on project requirements and specifications.</w:t>
      </w:r>
    </w:p>
    <w:p w14:paraId="67910E79" w14:textId="77777777" w:rsidR="00164F53" w:rsidRDefault="00164F53" w:rsidP="00164F53">
      <w:pPr>
        <w:pStyle w:val="ListParagraph"/>
        <w:numPr>
          <w:ilvl w:val="1"/>
          <w:numId w:val="8"/>
        </w:numPr>
      </w:pPr>
      <w:r>
        <w:t>Execute test cases, both manually and using automated testing tools, to identify software defects and inconsistencies.</w:t>
      </w:r>
    </w:p>
    <w:p w14:paraId="42E53563" w14:textId="77777777" w:rsidR="00164F53" w:rsidRDefault="00164F53" w:rsidP="00164F53">
      <w:pPr>
        <w:pStyle w:val="ListParagraph"/>
        <w:numPr>
          <w:ilvl w:val="1"/>
          <w:numId w:val="8"/>
        </w:numPr>
      </w:pPr>
      <w:r>
        <w:t>Document and track defects, using a bug tracking system, and provide detailed information to developers for resolution.</w:t>
      </w:r>
    </w:p>
    <w:p w14:paraId="6E3DF359" w14:textId="77777777" w:rsidR="00164F53" w:rsidRDefault="00164F53" w:rsidP="00164F53">
      <w:pPr>
        <w:pStyle w:val="ListParagraph"/>
        <w:numPr>
          <w:ilvl w:val="1"/>
          <w:numId w:val="8"/>
        </w:numPr>
      </w:pPr>
      <w:r>
        <w:t>Conduct regression testing to verify bug fixes and ensure the overall stability of the software.</w:t>
      </w:r>
    </w:p>
    <w:p w14:paraId="3692F912" w14:textId="413CB386" w:rsidR="00164F53" w:rsidRDefault="00164F53" w:rsidP="00164F53">
      <w:pPr>
        <w:pStyle w:val="ListParagraph"/>
        <w:numPr>
          <w:ilvl w:val="0"/>
          <w:numId w:val="8"/>
        </w:numPr>
      </w:pPr>
      <w:r>
        <w:t>Skills gained and contributed:</w:t>
      </w:r>
    </w:p>
    <w:p w14:paraId="70DB8E3C" w14:textId="1AE7352F" w:rsidR="00164F53" w:rsidRDefault="003D5460" w:rsidP="00164F53">
      <w:pPr>
        <w:pStyle w:val="ListParagraph"/>
        <w:numPr>
          <w:ilvl w:val="1"/>
          <w:numId w:val="8"/>
        </w:numPr>
      </w:pPr>
      <w:r>
        <w:t xml:space="preserve">MS Word, MS Excel, </w:t>
      </w:r>
      <w:r w:rsidR="00171A85">
        <w:t xml:space="preserve">Beginning level of </w:t>
      </w:r>
      <w:r w:rsidR="00164F53">
        <w:t>Excel VBA for Macr</w:t>
      </w:r>
      <w:r w:rsidR="007D5BD9">
        <w:t>o</w:t>
      </w:r>
      <w:r w:rsidR="00164F53">
        <w:t>, Rest API testing via postman, Test Management tools and add-ons (Jira, Confluence and Jira Xray)</w:t>
      </w:r>
    </w:p>
    <w:p w14:paraId="6A4DC69B" w14:textId="4ED37B88" w:rsidR="007D5BD9" w:rsidRDefault="007D5BD9" w:rsidP="007D5BD9">
      <w:pPr>
        <w:pStyle w:val="ListParagraph"/>
        <w:numPr>
          <w:ilvl w:val="0"/>
          <w:numId w:val="8"/>
        </w:numPr>
      </w:pPr>
      <w:r>
        <w:t>Additional Contributions:</w:t>
      </w:r>
    </w:p>
    <w:p w14:paraId="74761FDF" w14:textId="6F3F6D56" w:rsidR="007D5BD9" w:rsidRDefault="007D5BD9" w:rsidP="007D5BD9">
      <w:pPr>
        <w:pStyle w:val="ListParagraph"/>
        <w:numPr>
          <w:ilvl w:val="1"/>
          <w:numId w:val="8"/>
        </w:numPr>
      </w:pPr>
      <w:r>
        <w:t>Developed and shared the testing tool to validate the contents in consent document and email content for document related test scenarios.</w:t>
      </w:r>
    </w:p>
    <w:p w14:paraId="525EB53F" w14:textId="04CC4A37" w:rsidR="007D5BD9" w:rsidRPr="0012136C" w:rsidRDefault="007D5BD9" w:rsidP="007D5BD9">
      <w:pPr>
        <w:pStyle w:val="ListParagraph"/>
        <w:numPr>
          <w:ilvl w:val="1"/>
          <w:numId w:val="8"/>
        </w:numPr>
      </w:pPr>
      <w:r>
        <w:t xml:space="preserve">Retested and </w:t>
      </w:r>
      <w:r w:rsidR="00EC77F6">
        <w:t>verified the issues on End-to-end tests</w:t>
      </w:r>
    </w:p>
    <w:p w14:paraId="282AFE2A" w14:textId="77777777" w:rsidR="00D815B0" w:rsidRDefault="00D815B0" w:rsidP="00D815B0"/>
    <w:p w14:paraId="2B74CC77" w14:textId="6C5F34C9" w:rsidR="003D5460" w:rsidRDefault="003D5460" w:rsidP="003D5460">
      <w:pPr>
        <w:pStyle w:val="Heading2"/>
      </w:pPr>
      <w:r>
        <w:rPr>
          <w:noProof/>
        </w:rPr>
        <mc:AlternateContent>
          <mc:Choice Requires="wps">
            <w:drawing>
              <wp:anchor distT="0" distB="0" distL="114300" distR="114300" simplePos="0" relativeHeight="251659264" behindDoc="0" locked="0" layoutInCell="1" allowOverlap="1" wp14:anchorId="1B78E807" wp14:editId="4121D4FF">
                <wp:simplePos x="0" y="0"/>
                <wp:positionH relativeFrom="column">
                  <wp:posOffset>2895600</wp:posOffset>
                </wp:positionH>
                <wp:positionV relativeFrom="paragraph">
                  <wp:posOffset>454660</wp:posOffset>
                </wp:positionV>
                <wp:extent cx="3886200" cy="2476500"/>
                <wp:effectExtent l="0" t="0" r="19050" b="19050"/>
                <wp:wrapNone/>
                <wp:docPr id="1389456483" name="Text Box 1"/>
                <wp:cNvGraphicFramePr/>
                <a:graphic xmlns:a="http://schemas.openxmlformats.org/drawingml/2006/main">
                  <a:graphicData uri="http://schemas.microsoft.com/office/word/2010/wordprocessingShape">
                    <wps:wsp>
                      <wps:cNvSpPr txBox="1"/>
                      <wps:spPr>
                        <a:xfrm>
                          <a:off x="0" y="0"/>
                          <a:ext cx="3886200" cy="2476500"/>
                        </a:xfrm>
                        <a:prstGeom prst="rect">
                          <a:avLst/>
                        </a:prstGeom>
                        <a:solidFill>
                          <a:schemeClr val="lt1"/>
                        </a:solidFill>
                        <a:ln w="6350">
                          <a:solidFill>
                            <a:prstClr val="black"/>
                          </a:solidFill>
                        </a:ln>
                      </wps:spPr>
                      <wps:txbx>
                        <w:txbxContent>
                          <w:p w14:paraId="4F8C9781" w14:textId="35FB5F43" w:rsidR="003D5460" w:rsidRPr="003D5460" w:rsidRDefault="002D7E6E" w:rsidP="003D5460">
                            <w:pPr>
                              <w:pStyle w:val="Heading4"/>
                              <w:jc w:val="center"/>
                            </w:pPr>
                            <w:r>
                              <w:t xml:space="preserve">Course </w:t>
                            </w:r>
                            <w:r w:rsidR="003D5460">
                              <w:t>Certifications</w:t>
                            </w:r>
                          </w:p>
                          <w:p w14:paraId="27C361F8" w14:textId="77777777" w:rsidR="003D5460" w:rsidRDefault="003D5460" w:rsidP="003D5460">
                            <w:pPr>
                              <w:pStyle w:val="Heading4"/>
                            </w:pPr>
                          </w:p>
                          <w:p w14:paraId="49F50AA9" w14:textId="2031836D" w:rsidR="003D5460" w:rsidRPr="002D7E6E" w:rsidRDefault="002D7E6E" w:rsidP="003D5460">
                            <w:pPr>
                              <w:pStyle w:val="Heading4"/>
                              <w:rPr>
                                <w:rStyle w:val="Hyperlink"/>
                              </w:rPr>
                            </w:pPr>
                            <w:r>
                              <w:fldChar w:fldCharType="begin"/>
                            </w:r>
                            <w:r>
                              <w:instrText>HYPERLINK "https://ude.my/UC-e7f0184c-7258-472f-9c13-62de532b7414/"</w:instrText>
                            </w:r>
                            <w:r>
                              <w:fldChar w:fldCharType="separate"/>
                            </w:r>
                            <w:r w:rsidR="00E11FD8" w:rsidRPr="002D7E6E">
                              <w:rPr>
                                <w:rStyle w:val="Hyperlink"/>
                              </w:rPr>
                              <w:t>REST API for Beginner to Intermediate</w:t>
                            </w:r>
                          </w:p>
                          <w:p w14:paraId="58A6CEEF" w14:textId="4272E8D0" w:rsidR="003D5460" w:rsidRPr="00A42537" w:rsidRDefault="002D7E6E" w:rsidP="003D5460">
                            <w:r>
                              <w:rPr>
                                <w:b/>
                              </w:rPr>
                              <w:fldChar w:fldCharType="end"/>
                            </w:r>
                            <w:r w:rsidR="003D5460">
                              <w:t>Provider: Udemy</w:t>
                            </w:r>
                          </w:p>
                          <w:p w14:paraId="2876E76C" w14:textId="2BE3CE42" w:rsidR="003D5460" w:rsidRDefault="003D5460" w:rsidP="003D5460">
                            <w:pPr>
                              <w:pStyle w:val="Date"/>
                            </w:pPr>
                            <w:r>
                              <w:t xml:space="preserve">Date: </w:t>
                            </w:r>
                            <w:r w:rsidR="002D7E6E">
                              <w:t>August 2023</w:t>
                            </w:r>
                          </w:p>
                          <w:p w14:paraId="7498E6F5" w14:textId="77777777" w:rsidR="003D5460" w:rsidRDefault="003D5460" w:rsidP="003D5460"/>
                          <w:p w14:paraId="28E14535" w14:textId="571C1B5D" w:rsidR="003D5460" w:rsidRDefault="00000000" w:rsidP="003D5460">
                            <w:pPr>
                              <w:pStyle w:val="Heading4"/>
                            </w:pPr>
                            <w:hyperlink r:id="rId12" w:history="1">
                              <w:r w:rsidR="003D5460" w:rsidRPr="003D5460">
                                <w:rPr>
                                  <w:rStyle w:val="Hyperlink"/>
                                </w:rPr>
                                <w:t>SQL for Beginners using MySQL and Database Design</w:t>
                              </w:r>
                            </w:hyperlink>
                          </w:p>
                          <w:p w14:paraId="6528D400" w14:textId="77777777" w:rsidR="003D5460" w:rsidRPr="00A42537" w:rsidRDefault="003D5460" w:rsidP="003D5460">
                            <w:r>
                              <w:t>Provider: Udemy</w:t>
                            </w:r>
                          </w:p>
                          <w:p w14:paraId="159A6787" w14:textId="19C0E1CA" w:rsidR="003D5460" w:rsidRPr="003D5460" w:rsidRDefault="003D5460" w:rsidP="003D5460">
                            <w:r>
                              <w:t>Date: June 2022</w:t>
                            </w:r>
                          </w:p>
                          <w:p w14:paraId="5F82722B" w14:textId="77777777" w:rsidR="003D5460" w:rsidRPr="00435260" w:rsidRDefault="003D5460" w:rsidP="003D5460"/>
                          <w:p w14:paraId="2A62CA71" w14:textId="166CC499" w:rsidR="003D5460" w:rsidRDefault="00000000" w:rsidP="003D5460">
                            <w:pPr>
                              <w:pStyle w:val="Heading4"/>
                            </w:pPr>
                            <w:hyperlink r:id="rId13" w:history="1">
                              <w:r w:rsidR="003D5460" w:rsidRPr="003D5460">
                                <w:rPr>
                                  <w:rStyle w:val="Hyperlink"/>
                                </w:rPr>
                                <w:t xml:space="preserve">Git and </w:t>
                              </w:r>
                              <w:proofErr w:type="spellStart"/>
                              <w:r w:rsidR="003D5460" w:rsidRPr="003D5460">
                                <w:rPr>
                                  <w:rStyle w:val="Hyperlink"/>
                                </w:rPr>
                                <w:t>Github</w:t>
                              </w:r>
                              <w:proofErr w:type="spellEnd"/>
                            </w:hyperlink>
                          </w:p>
                          <w:p w14:paraId="2AFD1D54" w14:textId="77777777" w:rsidR="003D5460" w:rsidRDefault="003D5460" w:rsidP="003D5460">
                            <w:r>
                              <w:t>Provider: Udemy</w:t>
                            </w:r>
                          </w:p>
                          <w:p w14:paraId="7B98AFAD" w14:textId="6DC1D8B4" w:rsidR="003D5460" w:rsidRDefault="003D5460" w:rsidP="003D5460">
                            <w:r>
                              <w:t>Date: August 2023</w:t>
                            </w:r>
                          </w:p>
                          <w:p w14:paraId="2B987D5B" w14:textId="77777777" w:rsidR="003D5460" w:rsidRPr="00B77094" w:rsidRDefault="003D5460" w:rsidP="003D5460"/>
                          <w:p w14:paraId="33FA7C4A" w14:textId="44111CF7" w:rsidR="003D5460" w:rsidRDefault="00000000">
                            <w:pPr>
                              <w:rPr>
                                <w:b/>
                                <w:bCs/>
                              </w:rPr>
                            </w:pPr>
                            <w:hyperlink r:id="rId14" w:history="1">
                              <w:r w:rsidR="002D7E6E" w:rsidRPr="002D7E6E">
                                <w:rPr>
                                  <w:rStyle w:val="Hyperlink"/>
                                  <w:b/>
                                  <w:bCs/>
                                </w:rPr>
                                <w:t>Java Database Connectivity</w:t>
                              </w:r>
                            </w:hyperlink>
                          </w:p>
                          <w:p w14:paraId="5923637A" w14:textId="6DF4EA89" w:rsidR="002D7E6E" w:rsidRDefault="002D7E6E">
                            <w:r w:rsidRPr="00BB3EF6">
                              <w:t>Provider</w:t>
                            </w:r>
                            <w:r>
                              <w:rPr>
                                <w:b/>
                                <w:bCs/>
                              </w:rPr>
                              <w:t xml:space="preserve">: </w:t>
                            </w:r>
                            <w:r>
                              <w:t>Udemy</w:t>
                            </w:r>
                          </w:p>
                          <w:p w14:paraId="2B4CF4A8" w14:textId="2AA10F10" w:rsidR="002D7E6E" w:rsidRPr="002D7E6E" w:rsidRDefault="002D7E6E">
                            <w:r>
                              <w:t>Date: November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B78E807" id="_x0000_t202" coordsize="21600,21600" o:spt="202" path="m,l,21600r21600,l21600,xe">
                <v:stroke joinstyle="miter"/>
                <v:path gradientshapeok="t" o:connecttype="rect"/>
              </v:shapetype>
              <v:shape id="Text Box 1" o:spid="_x0000_s1026" type="#_x0000_t202" style="position:absolute;margin-left:228pt;margin-top:35.8pt;width:306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" fillcolor="white [3201]" strokeweight=".5pt">
                <v:textbox>
                  <w:txbxContent>
                    <w:p w14:paraId="4F8C9781" w14:textId="35FB5F43" w:rsidR="003D5460" w:rsidRPr="003D5460" w:rsidRDefault="002D7E6E" w:rsidP="003D5460">
                      <w:pPr>
                        <w:pStyle w:val="Heading4"/>
                        <w:jc w:val="center"/>
                      </w:pPr>
                      <w:r>
                        <w:t xml:space="preserve">Course </w:t>
                      </w:r>
                      <w:r w:rsidR="003D5460">
                        <w:t>Certifications</w:t>
                      </w:r>
                    </w:p>
                    <w:p w14:paraId="27C361F8" w14:textId="77777777" w:rsidR="003D5460" w:rsidRDefault="003D5460" w:rsidP="003D5460">
                      <w:pPr>
                        <w:pStyle w:val="Heading4"/>
                      </w:pPr>
                    </w:p>
                    <w:p w14:paraId="49F50AA9" w14:textId="2031836D" w:rsidR="003D5460" w:rsidRPr="002D7E6E" w:rsidRDefault="002D7E6E" w:rsidP="003D5460">
                      <w:pPr>
                        <w:pStyle w:val="Heading4"/>
                        <w:rPr>
                          <w:rStyle w:val="Hyperlink"/>
                        </w:rPr>
                      </w:pPr>
                      <w:r>
                        <w:fldChar w:fldCharType="begin"/>
                      </w:r>
                      <w:r>
                        <w:instrText>HYPERLINK "https://ude.my/UC-e7f0184c-7258-472f-9c13-62de532b7414/"</w:instrText>
                      </w:r>
                      <w:r>
                        <w:fldChar w:fldCharType="separate"/>
                      </w:r>
                      <w:r w:rsidR="00E11FD8" w:rsidRPr="002D7E6E">
                        <w:rPr>
                          <w:rStyle w:val="Hyperlink"/>
                        </w:rPr>
                        <w:t>REST API for Beginner to Intermediate</w:t>
                      </w:r>
                    </w:p>
                    <w:p w14:paraId="58A6CEEF" w14:textId="4272E8D0" w:rsidR="003D5460" w:rsidRPr="00A42537" w:rsidRDefault="002D7E6E" w:rsidP="003D5460">
                      <w:r>
                        <w:rPr>
                          <w:b/>
                        </w:rPr>
                        <w:fldChar w:fldCharType="end"/>
                      </w:r>
                      <w:r w:rsidR="003D5460">
                        <w:t>Provider: Udemy</w:t>
                      </w:r>
                    </w:p>
                    <w:p w14:paraId="2876E76C" w14:textId="2BE3CE42" w:rsidR="003D5460" w:rsidRDefault="003D5460" w:rsidP="003D5460">
                      <w:pPr>
                        <w:pStyle w:val="Date"/>
                      </w:pPr>
                      <w:r>
                        <w:t xml:space="preserve">Date: </w:t>
                      </w:r>
                      <w:r w:rsidR="002D7E6E">
                        <w:t>August 2023</w:t>
                      </w:r>
                    </w:p>
                    <w:p w14:paraId="7498E6F5" w14:textId="77777777" w:rsidR="003D5460" w:rsidRDefault="003D5460" w:rsidP="003D5460"/>
                    <w:p w14:paraId="28E14535" w14:textId="571C1B5D" w:rsidR="003D5460" w:rsidRDefault="00000000" w:rsidP="003D5460">
                      <w:pPr>
                        <w:pStyle w:val="Heading4"/>
                      </w:pPr>
                      <w:hyperlink r:id="rId15" w:history="1">
                        <w:r w:rsidR="003D5460" w:rsidRPr="003D5460">
                          <w:rPr>
                            <w:rStyle w:val="Hyperlink"/>
                          </w:rPr>
                          <w:t>SQL for Beginners using MySQL and Database Design</w:t>
                        </w:r>
                      </w:hyperlink>
                    </w:p>
                    <w:p w14:paraId="6528D400" w14:textId="77777777" w:rsidR="003D5460" w:rsidRPr="00A42537" w:rsidRDefault="003D5460" w:rsidP="003D5460">
                      <w:r>
                        <w:t>Provider: Udemy</w:t>
                      </w:r>
                    </w:p>
                    <w:p w14:paraId="159A6787" w14:textId="19C0E1CA" w:rsidR="003D5460" w:rsidRPr="003D5460" w:rsidRDefault="003D5460" w:rsidP="003D5460">
                      <w:r>
                        <w:t>Date: June 2022</w:t>
                      </w:r>
                    </w:p>
                    <w:p w14:paraId="5F82722B" w14:textId="77777777" w:rsidR="003D5460" w:rsidRPr="00435260" w:rsidRDefault="003D5460" w:rsidP="003D5460"/>
                    <w:p w14:paraId="2A62CA71" w14:textId="166CC499" w:rsidR="003D5460" w:rsidRDefault="00000000" w:rsidP="003D5460">
                      <w:pPr>
                        <w:pStyle w:val="Heading4"/>
                      </w:pPr>
                      <w:hyperlink r:id="rId16" w:history="1">
                        <w:r w:rsidR="003D5460" w:rsidRPr="003D5460">
                          <w:rPr>
                            <w:rStyle w:val="Hyperlink"/>
                          </w:rPr>
                          <w:t xml:space="preserve">Git and </w:t>
                        </w:r>
                        <w:proofErr w:type="spellStart"/>
                        <w:r w:rsidR="003D5460" w:rsidRPr="003D5460">
                          <w:rPr>
                            <w:rStyle w:val="Hyperlink"/>
                          </w:rPr>
                          <w:t>Github</w:t>
                        </w:r>
                        <w:proofErr w:type="spellEnd"/>
                      </w:hyperlink>
                    </w:p>
                    <w:p w14:paraId="2AFD1D54" w14:textId="77777777" w:rsidR="003D5460" w:rsidRDefault="003D5460" w:rsidP="003D5460">
                      <w:r>
                        <w:t>Provider: Udemy</w:t>
                      </w:r>
                    </w:p>
                    <w:p w14:paraId="7B98AFAD" w14:textId="6DC1D8B4" w:rsidR="003D5460" w:rsidRDefault="003D5460" w:rsidP="003D5460">
                      <w:r>
                        <w:t>Date: August 2023</w:t>
                      </w:r>
                    </w:p>
                    <w:p w14:paraId="2B987D5B" w14:textId="77777777" w:rsidR="003D5460" w:rsidRPr="00B77094" w:rsidRDefault="003D5460" w:rsidP="003D5460"/>
                    <w:p w14:paraId="33FA7C4A" w14:textId="44111CF7" w:rsidR="003D5460" w:rsidRDefault="00000000">
                      <w:pPr>
                        <w:rPr>
                          <w:b/>
                          <w:bCs/>
                        </w:rPr>
                      </w:pPr>
                      <w:hyperlink r:id="rId17" w:history="1">
                        <w:r w:rsidR="002D7E6E" w:rsidRPr="002D7E6E">
                          <w:rPr>
                            <w:rStyle w:val="Hyperlink"/>
                            <w:b/>
                            <w:bCs/>
                          </w:rPr>
                          <w:t>Java Database Connectivity</w:t>
                        </w:r>
                      </w:hyperlink>
                    </w:p>
                    <w:p w14:paraId="5923637A" w14:textId="6DF4EA89" w:rsidR="002D7E6E" w:rsidRDefault="002D7E6E">
                      <w:r w:rsidRPr="00BB3EF6">
                        <w:t>Provider</w:t>
                      </w:r>
                      <w:r>
                        <w:rPr>
                          <w:b/>
                          <w:bCs/>
                        </w:rPr>
                        <w:t xml:space="preserve">: </w:t>
                      </w:r>
                      <w:r>
                        <w:t>Udemy</w:t>
                      </w:r>
                    </w:p>
                    <w:p w14:paraId="2B4CF4A8" w14:textId="2AA10F10" w:rsidR="002D7E6E" w:rsidRPr="002D7E6E" w:rsidRDefault="002D7E6E">
                      <w:r>
                        <w:t>Date: November 2021</w:t>
                      </w:r>
                    </w:p>
                  </w:txbxContent>
                </v:textbox>
              </v:shape>
            </w:pict>
          </mc:Fallback>
        </mc:AlternateContent>
      </w:r>
      <w:r>
        <w:t>TECHNICAL SKILLS and certifications:</w:t>
      </w:r>
    </w:p>
    <w:tbl>
      <w:tblPr>
        <w:tblStyle w:val="ListTable7Colorful-Accent6"/>
        <w:tblW w:w="4395" w:type="dxa"/>
        <w:tblLayout w:type="fixed"/>
        <w:tblLook w:val="0020" w:firstRow="1" w:lastRow="0" w:firstColumn="0" w:lastColumn="0" w:noHBand="0" w:noVBand="0"/>
      </w:tblPr>
      <w:tblGrid>
        <w:gridCol w:w="1843"/>
        <w:gridCol w:w="1559"/>
        <w:gridCol w:w="993"/>
      </w:tblGrid>
      <w:tr w:rsidR="003D5460" w:rsidRPr="00C10A53" w14:paraId="670BAA9E" w14:textId="77777777" w:rsidTr="003D5460">
        <w:trPr>
          <w:cnfStyle w:val="100000000000" w:firstRow="1" w:lastRow="0" w:firstColumn="0" w:lastColumn="0" w:oddVBand="0" w:evenVBand="0" w:oddHBand="0" w:evenHBand="0" w:firstRowFirstColumn="0" w:firstRowLastColumn="0" w:lastRowFirstColumn="0" w:lastRowLastColumn="0"/>
          <w:trHeight w:val="364"/>
        </w:trPr>
        <w:tc>
          <w:tcPr>
            <w:cnfStyle w:val="000010000000" w:firstRow="0" w:lastRow="0" w:firstColumn="0" w:lastColumn="0" w:oddVBand="1" w:evenVBand="0" w:oddHBand="0" w:evenHBand="0" w:firstRowFirstColumn="0" w:firstRowLastColumn="0" w:lastRowFirstColumn="0" w:lastRowLastColumn="0"/>
            <w:tcW w:w="1843" w:type="dxa"/>
          </w:tcPr>
          <w:p w14:paraId="3AD4C214" w14:textId="77777777" w:rsidR="003D5460" w:rsidRPr="007D5BD9" w:rsidRDefault="003D5460" w:rsidP="000F1097">
            <w:pPr>
              <w:rPr>
                <w:b/>
                <w:bCs/>
                <w:color w:val="auto"/>
              </w:rPr>
            </w:pPr>
            <w:r w:rsidRPr="007D5BD9">
              <w:rPr>
                <w:b/>
                <w:bCs/>
              </w:rPr>
              <w:t>Skills</w:t>
            </w:r>
          </w:p>
        </w:tc>
        <w:tc>
          <w:tcPr>
            <w:tcW w:w="1559" w:type="dxa"/>
          </w:tcPr>
          <w:p w14:paraId="0F2652BC" w14:textId="77777777" w:rsidR="003D5460" w:rsidRPr="007D5BD9" w:rsidRDefault="003D5460" w:rsidP="000F1097">
            <w:pPr>
              <w:cnfStyle w:val="100000000000" w:firstRow="1" w:lastRow="0" w:firstColumn="0" w:lastColumn="0" w:oddVBand="0" w:evenVBand="0" w:oddHBand="0" w:evenHBand="0" w:firstRowFirstColumn="0" w:firstRowLastColumn="0" w:lastRowFirstColumn="0" w:lastRowLastColumn="0"/>
              <w:rPr>
                <w:b/>
                <w:bCs/>
                <w:color w:val="auto"/>
              </w:rPr>
            </w:pPr>
            <w:r w:rsidRPr="007D5BD9">
              <w:rPr>
                <w:b/>
                <w:bCs/>
              </w:rPr>
              <w:t>Level</w:t>
            </w:r>
          </w:p>
        </w:tc>
        <w:tc>
          <w:tcPr>
            <w:cnfStyle w:val="000010000000" w:firstRow="0" w:lastRow="0" w:firstColumn="0" w:lastColumn="0" w:oddVBand="1" w:evenVBand="0" w:oddHBand="0" w:evenHBand="0" w:firstRowFirstColumn="0" w:firstRowLastColumn="0" w:lastRowFirstColumn="0" w:lastRowLastColumn="0"/>
            <w:tcW w:w="993" w:type="dxa"/>
          </w:tcPr>
          <w:p w14:paraId="4C40A520" w14:textId="77777777" w:rsidR="003D5460" w:rsidRPr="007D5BD9" w:rsidRDefault="003D5460" w:rsidP="000F1097">
            <w:pPr>
              <w:rPr>
                <w:b/>
                <w:bCs/>
                <w:color w:val="auto"/>
              </w:rPr>
            </w:pPr>
            <w:r w:rsidRPr="007D5BD9">
              <w:rPr>
                <w:b/>
                <w:bCs/>
              </w:rPr>
              <w:t>Estimate</w:t>
            </w:r>
          </w:p>
        </w:tc>
      </w:tr>
      <w:tr w:rsidR="003D5460" w:rsidRPr="00C10A53" w14:paraId="13B6551D" w14:textId="77777777" w:rsidTr="003D5460">
        <w:trPr>
          <w:cnfStyle w:val="000000100000" w:firstRow="0" w:lastRow="0" w:firstColumn="0" w:lastColumn="0" w:oddVBand="0" w:evenVBand="0" w:oddHBand="1" w:evenHBand="0" w:firstRowFirstColumn="0" w:firstRowLastColumn="0" w:lastRowFirstColumn="0" w:lastRowLastColumn="0"/>
          <w:trHeight w:val="234"/>
        </w:trPr>
        <w:tc>
          <w:tcPr>
            <w:cnfStyle w:val="000010000000" w:firstRow="0" w:lastRow="0" w:firstColumn="0" w:lastColumn="0" w:oddVBand="1" w:evenVBand="0" w:oddHBand="0" w:evenHBand="0" w:firstRowFirstColumn="0" w:firstRowLastColumn="0" w:lastRowFirstColumn="0" w:lastRowLastColumn="0"/>
            <w:tcW w:w="1843" w:type="dxa"/>
          </w:tcPr>
          <w:p w14:paraId="459D621D" w14:textId="77777777" w:rsidR="003D5460" w:rsidRPr="00C10A53" w:rsidRDefault="003D5460" w:rsidP="000F1097">
            <w:pPr>
              <w:rPr>
                <w:color w:val="auto"/>
              </w:rPr>
            </w:pPr>
            <w:r w:rsidRPr="007D5BD9">
              <w:rPr>
                <w:color w:val="auto"/>
              </w:rPr>
              <w:t>Java</w:t>
            </w:r>
          </w:p>
        </w:tc>
        <w:tc>
          <w:tcPr>
            <w:tcW w:w="1559" w:type="dxa"/>
          </w:tcPr>
          <w:p w14:paraId="41C9CFE5" w14:textId="77777777" w:rsidR="003D5460" w:rsidRPr="00C10A53" w:rsidRDefault="003D5460" w:rsidP="000F1097">
            <w:pPr>
              <w:cnfStyle w:val="000000100000" w:firstRow="0" w:lastRow="0" w:firstColumn="0" w:lastColumn="0" w:oddVBand="0" w:evenVBand="0" w:oddHBand="1" w:evenHBand="0" w:firstRowFirstColumn="0" w:firstRowLastColumn="0" w:lastRowFirstColumn="0" w:lastRowLastColumn="0"/>
              <w:rPr>
                <w:color w:val="auto"/>
              </w:rPr>
            </w:pPr>
            <w:r w:rsidRPr="007D5BD9">
              <w:rPr>
                <w:color w:val="auto"/>
              </w:rPr>
              <w:t>Intermediate</w:t>
            </w:r>
          </w:p>
        </w:tc>
        <w:tc>
          <w:tcPr>
            <w:cnfStyle w:val="000010000000" w:firstRow="0" w:lastRow="0" w:firstColumn="0" w:lastColumn="0" w:oddVBand="1" w:evenVBand="0" w:oddHBand="0" w:evenHBand="0" w:firstRowFirstColumn="0" w:firstRowLastColumn="0" w:lastRowFirstColumn="0" w:lastRowLastColumn="0"/>
            <w:tcW w:w="993" w:type="dxa"/>
          </w:tcPr>
          <w:p w14:paraId="76396A77" w14:textId="77777777" w:rsidR="003D5460" w:rsidRPr="00C10A53" w:rsidRDefault="003D5460" w:rsidP="000F1097">
            <w:pPr>
              <w:rPr>
                <w:color w:val="auto"/>
              </w:rPr>
            </w:pPr>
            <w:r w:rsidRPr="007D5BD9">
              <w:rPr>
                <w:color w:val="auto"/>
              </w:rPr>
              <w:t>75%</w:t>
            </w:r>
          </w:p>
        </w:tc>
      </w:tr>
      <w:tr w:rsidR="003D5460" w:rsidRPr="00C10A53" w14:paraId="554544F4" w14:textId="77777777" w:rsidTr="003D5460">
        <w:trPr>
          <w:trHeight w:val="90"/>
        </w:trPr>
        <w:tc>
          <w:tcPr>
            <w:cnfStyle w:val="000010000000" w:firstRow="0" w:lastRow="0" w:firstColumn="0" w:lastColumn="0" w:oddVBand="1" w:evenVBand="0" w:oddHBand="0" w:evenHBand="0" w:firstRowFirstColumn="0" w:firstRowLastColumn="0" w:lastRowFirstColumn="0" w:lastRowLastColumn="0"/>
            <w:tcW w:w="1843" w:type="dxa"/>
          </w:tcPr>
          <w:p w14:paraId="54EBF301" w14:textId="77777777" w:rsidR="003D5460" w:rsidRPr="007D5BD9" w:rsidRDefault="003D5460" w:rsidP="000F1097">
            <w:pPr>
              <w:rPr>
                <w:color w:val="auto"/>
              </w:rPr>
            </w:pPr>
            <w:r w:rsidRPr="007D5BD9">
              <w:rPr>
                <w:color w:val="auto"/>
              </w:rPr>
              <w:t>JavaScript</w:t>
            </w:r>
          </w:p>
        </w:tc>
        <w:tc>
          <w:tcPr>
            <w:tcW w:w="1559" w:type="dxa"/>
          </w:tcPr>
          <w:p w14:paraId="7AD6536A" w14:textId="07CF1ACC" w:rsidR="003D5460" w:rsidRPr="007D5BD9" w:rsidRDefault="006C5EB4" w:rsidP="000F1097">
            <w:pPr>
              <w:cnfStyle w:val="000000000000" w:firstRow="0" w:lastRow="0" w:firstColumn="0" w:lastColumn="0" w:oddVBand="0" w:evenVBand="0" w:oddHBand="0" w:evenHBand="0" w:firstRowFirstColumn="0" w:firstRowLastColumn="0" w:lastRowFirstColumn="0" w:lastRowLastColumn="0"/>
              <w:rPr>
                <w:color w:val="auto"/>
              </w:rPr>
            </w:pPr>
            <w:r>
              <w:rPr>
                <w:color w:val="auto"/>
              </w:rPr>
              <w:t>Basic</w:t>
            </w:r>
          </w:p>
        </w:tc>
        <w:tc>
          <w:tcPr>
            <w:cnfStyle w:val="000010000000" w:firstRow="0" w:lastRow="0" w:firstColumn="0" w:lastColumn="0" w:oddVBand="1" w:evenVBand="0" w:oddHBand="0" w:evenHBand="0" w:firstRowFirstColumn="0" w:firstRowLastColumn="0" w:lastRowFirstColumn="0" w:lastRowLastColumn="0"/>
            <w:tcW w:w="993" w:type="dxa"/>
          </w:tcPr>
          <w:p w14:paraId="0B4AF27C" w14:textId="521DBBBA" w:rsidR="003D5460" w:rsidRPr="007D5BD9" w:rsidRDefault="006C5EB4" w:rsidP="000F1097">
            <w:pPr>
              <w:rPr>
                <w:color w:val="auto"/>
              </w:rPr>
            </w:pPr>
            <w:r>
              <w:rPr>
                <w:color w:val="auto"/>
              </w:rPr>
              <w:t>4</w:t>
            </w:r>
            <w:r w:rsidR="003D5460" w:rsidRPr="007D5BD9">
              <w:rPr>
                <w:color w:val="auto"/>
              </w:rPr>
              <w:t>0%</w:t>
            </w:r>
          </w:p>
        </w:tc>
      </w:tr>
      <w:tr w:rsidR="003D5460" w:rsidRPr="00C10A53" w14:paraId="17756CDF" w14:textId="77777777" w:rsidTr="003D5460">
        <w:trPr>
          <w:cnfStyle w:val="000000100000" w:firstRow="0" w:lastRow="0" w:firstColumn="0" w:lastColumn="0" w:oddVBand="0" w:evenVBand="0" w:oddHBand="1" w:evenHBand="0" w:firstRowFirstColumn="0" w:firstRowLastColumn="0" w:lastRowFirstColumn="0" w:lastRowLastColumn="0"/>
          <w:trHeight w:val="90"/>
        </w:trPr>
        <w:tc>
          <w:tcPr>
            <w:cnfStyle w:val="000010000000" w:firstRow="0" w:lastRow="0" w:firstColumn="0" w:lastColumn="0" w:oddVBand="1" w:evenVBand="0" w:oddHBand="0" w:evenHBand="0" w:firstRowFirstColumn="0" w:firstRowLastColumn="0" w:lastRowFirstColumn="0" w:lastRowLastColumn="0"/>
            <w:tcW w:w="1843" w:type="dxa"/>
          </w:tcPr>
          <w:p w14:paraId="5D733089" w14:textId="77777777" w:rsidR="003D5460" w:rsidRPr="007D5BD9" w:rsidRDefault="003D5460" w:rsidP="000F1097">
            <w:pPr>
              <w:rPr>
                <w:color w:val="auto"/>
              </w:rPr>
            </w:pPr>
            <w:r w:rsidRPr="007D5BD9">
              <w:rPr>
                <w:color w:val="auto"/>
              </w:rPr>
              <w:t>Python</w:t>
            </w:r>
          </w:p>
        </w:tc>
        <w:tc>
          <w:tcPr>
            <w:tcW w:w="1559" w:type="dxa"/>
          </w:tcPr>
          <w:p w14:paraId="2719E731" w14:textId="77777777" w:rsidR="003D5460" w:rsidRPr="007D5BD9" w:rsidRDefault="003D5460" w:rsidP="000F1097">
            <w:pPr>
              <w:cnfStyle w:val="000000100000" w:firstRow="0" w:lastRow="0" w:firstColumn="0" w:lastColumn="0" w:oddVBand="0" w:evenVBand="0" w:oddHBand="1" w:evenHBand="0" w:firstRowFirstColumn="0" w:firstRowLastColumn="0" w:lastRowFirstColumn="0" w:lastRowLastColumn="0"/>
              <w:rPr>
                <w:color w:val="auto"/>
              </w:rPr>
            </w:pPr>
            <w:r w:rsidRPr="007D5BD9">
              <w:rPr>
                <w:color w:val="auto"/>
              </w:rPr>
              <w:t>Advanced</w:t>
            </w:r>
          </w:p>
        </w:tc>
        <w:tc>
          <w:tcPr>
            <w:cnfStyle w:val="000010000000" w:firstRow="0" w:lastRow="0" w:firstColumn="0" w:lastColumn="0" w:oddVBand="1" w:evenVBand="0" w:oddHBand="0" w:evenHBand="0" w:firstRowFirstColumn="0" w:firstRowLastColumn="0" w:lastRowFirstColumn="0" w:lastRowLastColumn="0"/>
            <w:tcW w:w="993" w:type="dxa"/>
          </w:tcPr>
          <w:p w14:paraId="27C6FA1A" w14:textId="77777777" w:rsidR="003D5460" w:rsidRPr="007D5BD9" w:rsidRDefault="003D5460" w:rsidP="000F1097">
            <w:pPr>
              <w:rPr>
                <w:color w:val="auto"/>
              </w:rPr>
            </w:pPr>
            <w:r w:rsidRPr="007D5BD9">
              <w:rPr>
                <w:color w:val="auto"/>
              </w:rPr>
              <w:t>80%</w:t>
            </w:r>
          </w:p>
        </w:tc>
      </w:tr>
      <w:tr w:rsidR="003D5460" w:rsidRPr="00C10A53" w14:paraId="250B6CF7" w14:textId="77777777" w:rsidTr="003D5460">
        <w:trPr>
          <w:trHeight w:val="90"/>
        </w:trPr>
        <w:tc>
          <w:tcPr>
            <w:cnfStyle w:val="000010000000" w:firstRow="0" w:lastRow="0" w:firstColumn="0" w:lastColumn="0" w:oddVBand="1" w:evenVBand="0" w:oddHBand="0" w:evenHBand="0" w:firstRowFirstColumn="0" w:firstRowLastColumn="0" w:lastRowFirstColumn="0" w:lastRowLastColumn="0"/>
            <w:tcW w:w="1843" w:type="dxa"/>
          </w:tcPr>
          <w:p w14:paraId="0EDE6E0C" w14:textId="4BF0C408" w:rsidR="003D5460" w:rsidRPr="00C10A53" w:rsidRDefault="00BB3EF6" w:rsidP="000F1097">
            <w:pPr>
              <w:rPr>
                <w:color w:val="auto"/>
              </w:rPr>
            </w:pPr>
            <w:r>
              <w:rPr>
                <w:color w:val="auto"/>
              </w:rPr>
              <w:t>Selenium in Java and Python</w:t>
            </w:r>
          </w:p>
        </w:tc>
        <w:tc>
          <w:tcPr>
            <w:tcW w:w="1559" w:type="dxa"/>
          </w:tcPr>
          <w:p w14:paraId="06307D55" w14:textId="77777777" w:rsidR="003D5460" w:rsidRPr="00C10A53" w:rsidRDefault="003D5460" w:rsidP="000F1097">
            <w:pPr>
              <w:cnfStyle w:val="000000000000" w:firstRow="0" w:lastRow="0" w:firstColumn="0" w:lastColumn="0" w:oddVBand="0" w:evenVBand="0" w:oddHBand="0" w:evenHBand="0" w:firstRowFirstColumn="0" w:firstRowLastColumn="0" w:lastRowFirstColumn="0" w:lastRowLastColumn="0"/>
              <w:rPr>
                <w:color w:val="auto"/>
              </w:rPr>
            </w:pPr>
            <w:r w:rsidRPr="007D5BD9">
              <w:rPr>
                <w:color w:val="auto"/>
              </w:rPr>
              <w:t>Intermediate</w:t>
            </w:r>
          </w:p>
        </w:tc>
        <w:tc>
          <w:tcPr>
            <w:cnfStyle w:val="000010000000" w:firstRow="0" w:lastRow="0" w:firstColumn="0" w:lastColumn="0" w:oddVBand="1" w:evenVBand="0" w:oddHBand="0" w:evenHBand="0" w:firstRowFirstColumn="0" w:firstRowLastColumn="0" w:lastRowFirstColumn="0" w:lastRowLastColumn="0"/>
            <w:tcW w:w="993" w:type="dxa"/>
          </w:tcPr>
          <w:p w14:paraId="0D44D77C" w14:textId="77777777" w:rsidR="003D5460" w:rsidRPr="00C10A53" w:rsidRDefault="003D5460" w:rsidP="000F1097">
            <w:pPr>
              <w:rPr>
                <w:color w:val="auto"/>
              </w:rPr>
            </w:pPr>
            <w:r w:rsidRPr="007D5BD9">
              <w:rPr>
                <w:color w:val="auto"/>
              </w:rPr>
              <w:t>80%</w:t>
            </w:r>
          </w:p>
        </w:tc>
      </w:tr>
      <w:tr w:rsidR="006C5EB4" w:rsidRPr="00C10A53" w14:paraId="573F00B5" w14:textId="77777777" w:rsidTr="003D5460">
        <w:trPr>
          <w:cnfStyle w:val="000000100000" w:firstRow="0" w:lastRow="0" w:firstColumn="0" w:lastColumn="0" w:oddVBand="0" w:evenVBand="0" w:oddHBand="1" w:evenHBand="0" w:firstRowFirstColumn="0" w:firstRowLastColumn="0" w:lastRowFirstColumn="0" w:lastRowLastColumn="0"/>
          <w:trHeight w:val="90"/>
        </w:trPr>
        <w:tc>
          <w:tcPr>
            <w:cnfStyle w:val="000010000000" w:firstRow="0" w:lastRow="0" w:firstColumn="0" w:lastColumn="0" w:oddVBand="1" w:evenVBand="0" w:oddHBand="0" w:evenHBand="0" w:firstRowFirstColumn="0" w:firstRowLastColumn="0" w:lastRowFirstColumn="0" w:lastRowLastColumn="0"/>
            <w:tcW w:w="1843" w:type="dxa"/>
          </w:tcPr>
          <w:p w14:paraId="25DD3AF8" w14:textId="25CD493B" w:rsidR="006C5EB4" w:rsidRDefault="006C5EB4" w:rsidP="000F1097">
            <w:r>
              <w:t>TestNG</w:t>
            </w:r>
          </w:p>
        </w:tc>
        <w:tc>
          <w:tcPr>
            <w:tcW w:w="1559" w:type="dxa"/>
          </w:tcPr>
          <w:p w14:paraId="332C0AD8" w14:textId="5F41F5E9" w:rsidR="006C5EB4" w:rsidRPr="007D5BD9" w:rsidRDefault="006C5EB4" w:rsidP="000F1097">
            <w:pPr>
              <w:cnfStyle w:val="000000100000" w:firstRow="0" w:lastRow="0" w:firstColumn="0" w:lastColumn="0" w:oddVBand="0" w:evenVBand="0" w:oddHBand="1" w:evenHBand="0" w:firstRowFirstColumn="0" w:firstRowLastColumn="0" w:lastRowFirstColumn="0" w:lastRowLastColumn="0"/>
            </w:pPr>
            <w:r>
              <w:t>Intermediate</w:t>
            </w:r>
          </w:p>
        </w:tc>
        <w:tc>
          <w:tcPr>
            <w:cnfStyle w:val="000010000000" w:firstRow="0" w:lastRow="0" w:firstColumn="0" w:lastColumn="0" w:oddVBand="1" w:evenVBand="0" w:oddHBand="0" w:evenHBand="0" w:firstRowFirstColumn="0" w:firstRowLastColumn="0" w:lastRowFirstColumn="0" w:lastRowLastColumn="0"/>
            <w:tcW w:w="993" w:type="dxa"/>
          </w:tcPr>
          <w:p w14:paraId="3BA8D6A3" w14:textId="3D19C8E4" w:rsidR="006C5EB4" w:rsidRPr="007D5BD9" w:rsidRDefault="006C5EB4" w:rsidP="000F1097">
            <w:r>
              <w:t>30%</w:t>
            </w:r>
          </w:p>
        </w:tc>
      </w:tr>
      <w:tr w:rsidR="006C5EB4" w:rsidRPr="00C10A53" w14:paraId="2043F549" w14:textId="77777777" w:rsidTr="003D5460">
        <w:trPr>
          <w:trHeight w:val="90"/>
        </w:trPr>
        <w:tc>
          <w:tcPr>
            <w:cnfStyle w:val="000010000000" w:firstRow="0" w:lastRow="0" w:firstColumn="0" w:lastColumn="0" w:oddVBand="1" w:evenVBand="0" w:oddHBand="0" w:evenHBand="0" w:firstRowFirstColumn="0" w:firstRowLastColumn="0" w:lastRowFirstColumn="0" w:lastRowLastColumn="0"/>
            <w:tcW w:w="1843" w:type="dxa"/>
          </w:tcPr>
          <w:p w14:paraId="1416F960" w14:textId="621CB366" w:rsidR="006C5EB4" w:rsidRDefault="006C5EB4" w:rsidP="000F1097">
            <w:proofErr w:type="spellStart"/>
            <w:r>
              <w:t>PyTest</w:t>
            </w:r>
            <w:proofErr w:type="spellEnd"/>
          </w:p>
        </w:tc>
        <w:tc>
          <w:tcPr>
            <w:tcW w:w="1559" w:type="dxa"/>
          </w:tcPr>
          <w:p w14:paraId="50699CA9" w14:textId="2EC563D8" w:rsidR="006C5EB4" w:rsidRDefault="006C5EB4" w:rsidP="000F1097">
            <w:pPr>
              <w:cnfStyle w:val="000000000000" w:firstRow="0" w:lastRow="0" w:firstColumn="0" w:lastColumn="0" w:oddVBand="0" w:evenVBand="0" w:oddHBand="0" w:evenHBand="0" w:firstRowFirstColumn="0" w:firstRowLastColumn="0" w:lastRowFirstColumn="0" w:lastRowLastColumn="0"/>
            </w:pPr>
            <w:r>
              <w:t>Intermediate</w:t>
            </w:r>
          </w:p>
        </w:tc>
        <w:tc>
          <w:tcPr>
            <w:cnfStyle w:val="000010000000" w:firstRow="0" w:lastRow="0" w:firstColumn="0" w:lastColumn="0" w:oddVBand="1" w:evenVBand="0" w:oddHBand="0" w:evenHBand="0" w:firstRowFirstColumn="0" w:firstRowLastColumn="0" w:lastRowFirstColumn="0" w:lastRowLastColumn="0"/>
            <w:tcW w:w="993" w:type="dxa"/>
          </w:tcPr>
          <w:p w14:paraId="7EABCF7D" w14:textId="7AA44F65" w:rsidR="006C5EB4" w:rsidRDefault="006C5EB4" w:rsidP="000F1097">
            <w:r>
              <w:t>50%</w:t>
            </w:r>
          </w:p>
        </w:tc>
      </w:tr>
      <w:tr w:rsidR="003D5460" w:rsidRPr="00C10A53" w14:paraId="7A9579BC" w14:textId="77777777" w:rsidTr="003D5460">
        <w:trPr>
          <w:cnfStyle w:val="000000100000" w:firstRow="0" w:lastRow="0" w:firstColumn="0" w:lastColumn="0" w:oddVBand="0" w:evenVBand="0" w:oddHBand="1" w:evenHBand="0" w:firstRowFirstColumn="0" w:firstRowLastColumn="0" w:lastRowFirstColumn="0" w:lastRowLastColumn="0"/>
          <w:trHeight w:val="102"/>
        </w:trPr>
        <w:tc>
          <w:tcPr>
            <w:cnfStyle w:val="000010000000" w:firstRow="0" w:lastRow="0" w:firstColumn="0" w:lastColumn="0" w:oddVBand="1" w:evenVBand="0" w:oddHBand="0" w:evenHBand="0" w:firstRowFirstColumn="0" w:firstRowLastColumn="0" w:lastRowFirstColumn="0" w:lastRowLastColumn="0"/>
            <w:tcW w:w="1843" w:type="dxa"/>
          </w:tcPr>
          <w:p w14:paraId="42600D0F" w14:textId="77777777" w:rsidR="003D5460" w:rsidRPr="00C10A53" w:rsidRDefault="003D5460" w:rsidP="000F1097">
            <w:pPr>
              <w:rPr>
                <w:color w:val="auto"/>
              </w:rPr>
            </w:pPr>
            <w:r w:rsidRPr="007D5BD9">
              <w:rPr>
                <w:color w:val="auto"/>
              </w:rPr>
              <w:t>Rest API for testing</w:t>
            </w:r>
          </w:p>
        </w:tc>
        <w:tc>
          <w:tcPr>
            <w:tcW w:w="1559" w:type="dxa"/>
          </w:tcPr>
          <w:p w14:paraId="79E1BD4E" w14:textId="77777777" w:rsidR="003D5460" w:rsidRPr="00C10A53" w:rsidRDefault="003D5460" w:rsidP="000F1097">
            <w:pPr>
              <w:cnfStyle w:val="000000100000" w:firstRow="0" w:lastRow="0" w:firstColumn="0" w:lastColumn="0" w:oddVBand="0" w:evenVBand="0" w:oddHBand="1" w:evenHBand="0" w:firstRowFirstColumn="0" w:firstRowLastColumn="0" w:lastRowFirstColumn="0" w:lastRowLastColumn="0"/>
              <w:rPr>
                <w:color w:val="auto"/>
              </w:rPr>
            </w:pPr>
            <w:r w:rsidRPr="007D5BD9">
              <w:rPr>
                <w:color w:val="auto"/>
              </w:rPr>
              <w:t>Intermediate</w:t>
            </w:r>
          </w:p>
        </w:tc>
        <w:tc>
          <w:tcPr>
            <w:cnfStyle w:val="000010000000" w:firstRow="0" w:lastRow="0" w:firstColumn="0" w:lastColumn="0" w:oddVBand="1" w:evenVBand="0" w:oddHBand="0" w:evenHBand="0" w:firstRowFirstColumn="0" w:firstRowLastColumn="0" w:lastRowFirstColumn="0" w:lastRowLastColumn="0"/>
            <w:tcW w:w="993" w:type="dxa"/>
          </w:tcPr>
          <w:p w14:paraId="642856C4" w14:textId="77777777" w:rsidR="003D5460" w:rsidRPr="00C10A53" w:rsidRDefault="003D5460" w:rsidP="000F1097">
            <w:pPr>
              <w:rPr>
                <w:color w:val="auto"/>
              </w:rPr>
            </w:pPr>
            <w:r w:rsidRPr="007D5BD9">
              <w:rPr>
                <w:color w:val="auto"/>
              </w:rPr>
              <w:t>80%</w:t>
            </w:r>
          </w:p>
        </w:tc>
      </w:tr>
      <w:tr w:rsidR="003D5460" w:rsidRPr="00C10A53" w14:paraId="114B08E6" w14:textId="77777777" w:rsidTr="003D5460">
        <w:trPr>
          <w:trHeight w:val="102"/>
        </w:trPr>
        <w:tc>
          <w:tcPr>
            <w:cnfStyle w:val="000010000000" w:firstRow="0" w:lastRow="0" w:firstColumn="0" w:lastColumn="0" w:oddVBand="1" w:evenVBand="0" w:oddHBand="0" w:evenHBand="0" w:firstRowFirstColumn="0" w:firstRowLastColumn="0" w:lastRowFirstColumn="0" w:lastRowLastColumn="0"/>
            <w:tcW w:w="1843" w:type="dxa"/>
          </w:tcPr>
          <w:p w14:paraId="536C2E03" w14:textId="77777777" w:rsidR="003D5460" w:rsidRPr="00EC77F6" w:rsidRDefault="003D5460" w:rsidP="000F1097">
            <w:pPr>
              <w:rPr>
                <w:color w:val="auto"/>
              </w:rPr>
            </w:pPr>
            <w:r>
              <w:rPr>
                <w:color w:val="auto"/>
              </w:rPr>
              <w:t>Front End web development</w:t>
            </w:r>
          </w:p>
        </w:tc>
        <w:tc>
          <w:tcPr>
            <w:tcW w:w="1559" w:type="dxa"/>
          </w:tcPr>
          <w:p w14:paraId="782E07B9" w14:textId="4AE7B13E" w:rsidR="003D5460" w:rsidRPr="00EC77F6" w:rsidRDefault="00E11FD8" w:rsidP="000F1097">
            <w:pPr>
              <w:cnfStyle w:val="000000000000" w:firstRow="0" w:lastRow="0" w:firstColumn="0" w:lastColumn="0" w:oddVBand="0" w:evenVBand="0" w:oddHBand="0" w:evenHBand="0" w:firstRowFirstColumn="0" w:firstRowLastColumn="0" w:lastRowFirstColumn="0" w:lastRowLastColumn="0"/>
              <w:rPr>
                <w:color w:val="auto"/>
              </w:rPr>
            </w:pPr>
            <w:r>
              <w:rPr>
                <w:color w:val="auto"/>
              </w:rPr>
              <w:t>Beginner</w:t>
            </w:r>
          </w:p>
        </w:tc>
        <w:tc>
          <w:tcPr>
            <w:cnfStyle w:val="000010000000" w:firstRow="0" w:lastRow="0" w:firstColumn="0" w:lastColumn="0" w:oddVBand="1" w:evenVBand="0" w:oddHBand="0" w:evenHBand="0" w:firstRowFirstColumn="0" w:firstRowLastColumn="0" w:lastRowFirstColumn="0" w:lastRowLastColumn="0"/>
            <w:tcW w:w="993" w:type="dxa"/>
          </w:tcPr>
          <w:p w14:paraId="18EB2DDC" w14:textId="77777777" w:rsidR="003D5460" w:rsidRPr="007D5BD9" w:rsidRDefault="003D5460" w:rsidP="000F1097">
            <w:r>
              <w:t>60%</w:t>
            </w:r>
          </w:p>
        </w:tc>
      </w:tr>
      <w:tr w:rsidR="003D5460" w:rsidRPr="00C10A53" w14:paraId="4ACA6A1C" w14:textId="77777777" w:rsidTr="003D5460">
        <w:trPr>
          <w:cnfStyle w:val="000000100000" w:firstRow="0" w:lastRow="0" w:firstColumn="0" w:lastColumn="0" w:oddVBand="0" w:evenVBand="0" w:oddHBand="1" w:evenHBand="0" w:firstRowFirstColumn="0" w:firstRowLastColumn="0" w:lastRowFirstColumn="0" w:lastRowLastColumn="0"/>
          <w:trHeight w:val="148"/>
        </w:trPr>
        <w:tc>
          <w:tcPr>
            <w:cnfStyle w:val="000010000000" w:firstRow="0" w:lastRow="0" w:firstColumn="0" w:lastColumn="0" w:oddVBand="1" w:evenVBand="0" w:oddHBand="0" w:evenHBand="0" w:firstRowFirstColumn="0" w:firstRowLastColumn="0" w:lastRowFirstColumn="0" w:lastRowLastColumn="0"/>
            <w:tcW w:w="1843" w:type="dxa"/>
          </w:tcPr>
          <w:p w14:paraId="06A106F9" w14:textId="77777777" w:rsidR="003D5460" w:rsidRPr="00C10A53" w:rsidRDefault="003D5460" w:rsidP="000F1097">
            <w:pPr>
              <w:rPr>
                <w:color w:val="auto"/>
              </w:rPr>
            </w:pPr>
            <w:r w:rsidRPr="007D5BD9">
              <w:rPr>
                <w:color w:val="auto"/>
              </w:rPr>
              <w:t>MySQL</w:t>
            </w:r>
          </w:p>
        </w:tc>
        <w:tc>
          <w:tcPr>
            <w:tcW w:w="1559" w:type="dxa"/>
          </w:tcPr>
          <w:p w14:paraId="6A952066" w14:textId="77777777" w:rsidR="003D5460" w:rsidRPr="00C10A53" w:rsidRDefault="003D5460" w:rsidP="000F1097">
            <w:pPr>
              <w:cnfStyle w:val="000000100000" w:firstRow="0" w:lastRow="0" w:firstColumn="0" w:lastColumn="0" w:oddVBand="0" w:evenVBand="0" w:oddHBand="1" w:evenHBand="0" w:firstRowFirstColumn="0" w:firstRowLastColumn="0" w:lastRowFirstColumn="0" w:lastRowLastColumn="0"/>
              <w:rPr>
                <w:color w:val="auto"/>
              </w:rPr>
            </w:pPr>
            <w:r w:rsidRPr="007D5BD9">
              <w:rPr>
                <w:color w:val="auto"/>
              </w:rPr>
              <w:t>Advanced</w:t>
            </w:r>
          </w:p>
        </w:tc>
        <w:tc>
          <w:tcPr>
            <w:cnfStyle w:val="000010000000" w:firstRow="0" w:lastRow="0" w:firstColumn="0" w:lastColumn="0" w:oddVBand="1" w:evenVBand="0" w:oddHBand="0" w:evenHBand="0" w:firstRowFirstColumn="0" w:firstRowLastColumn="0" w:lastRowFirstColumn="0" w:lastRowLastColumn="0"/>
            <w:tcW w:w="993" w:type="dxa"/>
          </w:tcPr>
          <w:p w14:paraId="7608CDC1" w14:textId="77777777" w:rsidR="003D5460" w:rsidRPr="00C10A53" w:rsidRDefault="003D5460" w:rsidP="000F1097">
            <w:pPr>
              <w:rPr>
                <w:color w:val="auto"/>
              </w:rPr>
            </w:pPr>
            <w:r w:rsidRPr="007D5BD9">
              <w:rPr>
                <w:color w:val="auto"/>
              </w:rPr>
              <w:t>90%</w:t>
            </w:r>
          </w:p>
        </w:tc>
      </w:tr>
      <w:tr w:rsidR="003D5460" w:rsidRPr="00C10A53" w14:paraId="3476C4A5" w14:textId="77777777" w:rsidTr="003D5460">
        <w:trPr>
          <w:trHeight w:val="90"/>
        </w:trPr>
        <w:tc>
          <w:tcPr>
            <w:cnfStyle w:val="000010000000" w:firstRow="0" w:lastRow="0" w:firstColumn="0" w:lastColumn="0" w:oddVBand="1" w:evenVBand="0" w:oddHBand="0" w:evenHBand="0" w:firstRowFirstColumn="0" w:firstRowLastColumn="0" w:lastRowFirstColumn="0" w:lastRowLastColumn="0"/>
            <w:tcW w:w="1843" w:type="dxa"/>
          </w:tcPr>
          <w:p w14:paraId="52559DE5" w14:textId="77777777" w:rsidR="003D5460" w:rsidRPr="007D5BD9" w:rsidRDefault="003D5460" w:rsidP="000F1097">
            <w:pPr>
              <w:rPr>
                <w:color w:val="auto"/>
              </w:rPr>
            </w:pPr>
            <w:r>
              <w:rPr>
                <w:color w:val="auto"/>
              </w:rPr>
              <w:t>Manual Testing</w:t>
            </w:r>
          </w:p>
        </w:tc>
        <w:tc>
          <w:tcPr>
            <w:tcW w:w="1559" w:type="dxa"/>
          </w:tcPr>
          <w:p w14:paraId="39973F58" w14:textId="77777777" w:rsidR="003D5460" w:rsidRPr="007D5BD9" w:rsidRDefault="003D5460" w:rsidP="000F1097">
            <w:pPr>
              <w:cnfStyle w:val="000000000000" w:firstRow="0" w:lastRow="0" w:firstColumn="0" w:lastColumn="0" w:oddVBand="0" w:evenVBand="0" w:oddHBand="0" w:evenHBand="0" w:firstRowFirstColumn="0" w:firstRowLastColumn="0" w:lastRowFirstColumn="0" w:lastRowLastColumn="0"/>
              <w:rPr>
                <w:color w:val="auto"/>
              </w:rPr>
            </w:pPr>
            <w:r w:rsidRPr="007D5BD9">
              <w:rPr>
                <w:color w:val="auto"/>
              </w:rPr>
              <w:t>Intermediate</w:t>
            </w:r>
          </w:p>
        </w:tc>
        <w:tc>
          <w:tcPr>
            <w:cnfStyle w:val="000010000000" w:firstRow="0" w:lastRow="0" w:firstColumn="0" w:lastColumn="0" w:oddVBand="1" w:evenVBand="0" w:oddHBand="0" w:evenHBand="0" w:firstRowFirstColumn="0" w:firstRowLastColumn="0" w:lastRowFirstColumn="0" w:lastRowLastColumn="0"/>
            <w:tcW w:w="993" w:type="dxa"/>
          </w:tcPr>
          <w:p w14:paraId="7A65F50C" w14:textId="77777777" w:rsidR="003D5460" w:rsidRPr="007D5BD9" w:rsidRDefault="003D5460" w:rsidP="000F1097">
            <w:pPr>
              <w:rPr>
                <w:color w:val="auto"/>
              </w:rPr>
            </w:pPr>
            <w:r w:rsidRPr="007D5BD9">
              <w:rPr>
                <w:color w:val="auto"/>
              </w:rPr>
              <w:t>50%</w:t>
            </w:r>
          </w:p>
        </w:tc>
      </w:tr>
    </w:tbl>
    <w:p w14:paraId="28D7FC84" w14:textId="77777777" w:rsidR="003D5460" w:rsidRDefault="003D5460" w:rsidP="00D815B0">
      <w:pPr>
        <w:pStyle w:val="Heading2"/>
      </w:pPr>
    </w:p>
    <w:p w14:paraId="7A0C3499" w14:textId="77777777" w:rsidR="003D5460" w:rsidRDefault="003D5460" w:rsidP="00D815B0">
      <w:pPr>
        <w:pStyle w:val="Heading2"/>
      </w:pPr>
    </w:p>
    <w:p w14:paraId="2E6CE29C" w14:textId="5FD14335" w:rsidR="00D815B0" w:rsidRDefault="002D175B" w:rsidP="00D815B0">
      <w:pPr>
        <w:pStyle w:val="Heading2"/>
      </w:pPr>
      <w:r>
        <w:t>External Activities</w:t>
      </w:r>
    </w:p>
    <w:p w14:paraId="57C79DCF" w14:textId="747F9789" w:rsidR="00D815B0" w:rsidRPr="00DD2549" w:rsidRDefault="00DD2549" w:rsidP="00DD2549">
      <w:pPr>
        <w:pStyle w:val="ListParagraph"/>
        <w:numPr>
          <w:ilvl w:val="0"/>
          <w:numId w:val="6"/>
        </w:numPr>
        <w:tabs>
          <w:tab w:val="left" w:pos="990"/>
        </w:tabs>
      </w:pPr>
      <w:r>
        <w:t xml:space="preserve">Participated in a hackathon contest on providing the tool at different problem statements. Through that I got chance to work and collaborate with a team on the project </w:t>
      </w:r>
      <w:r>
        <w:rPr>
          <w:b/>
          <w:bCs/>
        </w:rPr>
        <w:t>Test data validator</w:t>
      </w:r>
    </w:p>
    <w:p w14:paraId="423B516A" w14:textId="56ED3A89" w:rsidR="00DD2549" w:rsidRDefault="00DD2549" w:rsidP="00DD2549">
      <w:pPr>
        <w:pStyle w:val="ListParagraph"/>
        <w:numPr>
          <w:ilvl w:val="0"/>
          <w:numId w:val="6"/>
        </w:numPr>
        <w:tabs>
          <w:tab w:val="left" w:pos="990"/>
        </w:tabs>
      </w:pPr>
      <w:r>
        <w:t xml:space="preserve">Contributed 20+ hours in mentoring the freshers and interns of Quality Engineering and Assurance through </w:t>
      </w:r>
      <w:r>
        <w:rPr>
          <w:b/>
          <w:bCs/>
        </w:rPr>
        <w:t>Buddy Mentoring Program,</w:t>
      </w:r>
      <w:r>
        <w:t xml:space="preserve"> in a span of </w:t>
      </w:r>
      <w:r w:rsidR="00BB3EF6">
        <w:t>6</w:t>
      </w:r>
      <w:r>
        <w:t xml:space="preserve"> months starting from February 2023.</w:t>
      </w:r>
    </w:p>
    <w:sectPr w:rsidR="00DD2549" w:rsidSect="007656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CE36C" w14:textId="77777777" w:rsidR="00765627" w:rsidRDefault="00765627" w:rsidP="000C45FF">
      <w:r>
        <w:separator/>
      </w:r>
    </w:p>
  </w:endnote>
  <w:endnote w:type="continuationSeparator" w:id="0">
    <w:p w14:paraId="0DFC6DF1" w14:textId="77777777" w:rsidR="00765627" w:rsidRDefault="0076562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E881F" w14:textId="77777777" w:rsidR="00765627" w:rsidRDefault="00765627" w:rsidP="000C45FF">
      <w:r>
        <w:separator/>
      </w:r>
    </w:p>
  </w:footnote>
  <w:footnote w:type="continuationSeparator" w:id="0">
    <w:p w14:paraId="3A6C40C0" w14:textId="77777777" w:rsidR="00765627" w:rsidRDefault="00765627" w:rsidP="000C45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32FE0"/>
    <w:multiLevelType w:val="hybridMultilevel"/>
    <w:tmpl w:val="6E228F44"/>
    <w:lvl w:ilvl="0" w:tplc="CD3C3102">
      <w:numFmt w:val="bullet"/>
      <w:lvlText w:val="-"/>
      <w:lvlJc w:val="left"/>
      <w:pPr>
        <w:ind w:left="720" w:hanging="360"/>
      </w:pPr>
      <w:rPr>
        <w:rFonts w:ascii="Century Gothic" w:eastAsiaTheme="minorEastAsia" w:hAnsi="Century Gothic"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09431C"/>
    <w:multiLevelType w:val="hybridMultilevel"/>
    <w:tmpl w:val="77765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D645E0"/>
    <w:multiLevelType w:val="hybridMultilevel"/>
    <w:tmpl w:val="DFA6A4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117F4E"/>
    <w:multiLevelType w:val="hybridMultilevel"/>
    <w:tmpl w:val="A054219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38B0673"/>
    <w:multiLevelType w:val="hybridMultilevel"/>
    <w:tmpl w:val="3D0A326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CD317D"/>
    <w:multiLevelType w:val="hybridMultilevel"/>
    <w:tmpl w:val="53C052AA"/>
    <w:lvl w:ilvl="0" w:tplc="3E2A2706">
      <w:numFmt w:val="bullet"/>
      <w:lvlText w:val="-"/>
      <w:lvlJc w:val="left"/>
      <w:pPr>
        <w:ind w:left="720" w:hanging="360"/>
      </w:pPr>
      <w:rPr>
        <w:rFonts w:ascii="Century Gothic" w:eastAsiaTheme="minorEastAsia" w:hAnsi="Century Gothic"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2F4F80"/>
    <w:multiLevelType w:val="hybridMultilevel"/>
    <w:tmpl w:val="5F244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581D56"/>
    <w:multiLevelType w:val="hybridMultilevel"/>
    <w:tmpl w:val="2B92EAEA"/>
    <w:lvl w:ilvl="0" w:tplc="4009000B">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2055078">
    <w:abstractNumId w:val="6"/>
  </w:num>
  <w:num w:numId="2" w16cid:durableId="823593769">
    <w:abstractNumId w:val="3"/>
  </w:num>
  <w:num w:numId="3" w16cid:durableId="1124890352">
    <w:abstractNumId w:val="2"/>
  </w:num>
  <w:num w:numId="4" w16cid:durableId="2078168268">
    <w:abstractNumId w:val="0"/>
  </w:num>
  <w:num w:numId="5" w16cid:durableId="941376506">
    <w:abstractNumId w:val="5"/>
  </w:num>
  <w:num w:numId="6" w16cid:durableId="399180276">
    <w:abstractNumId w:val="7"/>
  </w:num>
  <w:num w:numId="7" w16cid:durableId="202330554">
    <w:abstractNumId w:val="1"/>
  </w:num>
  <w:num w:numId="8" w16cid:durableId="20846420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E7"/>
    <w:rsid w:val="00036450"/>
    <w:rsid w:val="000456AA"/>
    <w:rsid w:val="00094499"/>
    <w:rsid w:val="000A3058"/>
    <w:rsid w:val="000A5CDE"/>
    <w:rsid w:val="000C45FF"/>
    <w:rsid w:val="000E3FD1"/>
    <w:rsid w:val="00112054"/>
    <w:rsid w:val="0012136C"/>
    <w:rsid w:val="001235C5"/>
    <w:rsid w:val="001317D8"/>
    <w:rsid w:val="001523E5"/>
    <w:rsid w:val="001525E1"/>
    <w:rsid w:val="00164F53"/>
    <w:rsid w:val="00171A85"/>
    <w:rsid w:val="00180329"/>
    <w:rsid w:val="0019001F"/>
    <w:rsid w:val="001A74A5"/>
    <w:rsid w:val="001B2ABD"/>
    <w:rsid w:val="001E0391"/>
    <w:rsid w:val="001E1759"/>
    <w:rsid w:val="001F1ECC"/>
    <w:rsid w:val="00217E9B"/>
    <w:rsid w:val="002400EB"/>
    <w:rsid w:val="00244929"/>
    <w:rsid w:val="00256CF7"/>
    <w:rsid w:val="00281FD5"/>
    <w:rsid w:val="002A6D0B"/>
    <w:rsid w:val="002D175B"/>
    <w:rsid w:val="002D7E6E"/>
    <w:rsid w:val="0030481B"/>
    <w:rsid w:val="003156FC"/>
    <w:rsid w:val="003254B5"/>
    <w:rsid w:val="0037121F"/>
    <w:rsid w:val="00374D9B"/>
    <w:rsid w:val="003910D8"/>
    <w:rsid w:val="003A6B7D"/>
    <w:rsid w:val="003B06CA"/>
    <w:rsid w:val="003D5460"/>
    <w:rsid w:val="004071FC"/>
    <w:rsid w:val="00435260"/>
    <w:rsid w:val="00445947"/>
    <w:rsid w:val="00461E84"/>
    <w:rsid w:val="004813B3"/>
    <w:rsid w:val="0048596B"/>
    <w:rsid w:val="00496591"/>
    <w:rsid w:val="004A337D"/>
    <w:rsid w:val="004C63E4"/>
    <w:rsid w:val="004D3011"/>
    <w:rsid w:val="004D7B8A"/>
    <w:rsid w:val="005262AC"/>
    <w:rsid w:val="005516E1"/>
    <w:rsid w:val="005E0FE7"/>
    <w:rsid w:val="005E39D5"/>
    <w:rsid w:val="00600670"/>
    <w:rsid w:val="0062123A"/>
    <w:rsid w:val="00625C9A"/>
    <w:rsid w:val="00646E75"/>
    <w:rsid w:val="006771D0"/>
    <w:rsid w:val="006A3DE3"/>
    <w:rsid w:val="006C5EB4"/>
    <w:rsid w:val="006D3ECA"/>
    <w:rsid w:val="00715FCB"/>
    <w:rsid w:val="00743101"/>
    <w:rsid w:val="00764C9F"/>
    <w:rsid w:val="00765627"/>
    <w:rsid w:val="007775E1"/>
    <w:rsid w:val="007867A0"/>
    <w:rsid w:val="007927F5"/>
    <w:rsid w:val="007A75A8"/>
    <w:rsid w:val="007D5BD9"/>
    <w:rsid w:val="007E0A77"/>
    <w:rsid w:val="00802CA0"/>
    <w:rsid w:val="00815286"/>
    <w:rsid w:val="00867283"/>
    <w:rsid w:val="009260CD"/>
    <w:rsid w:val="00933C7E"/>
    <w:rsid w:val="00940A66"/>
    <w:rsid w:val="00952C25"/>
    <w:rsid w:val="00A2118D"/>
    <w:rsid w:val="00A276C2"/>
    <w:rsid w:val="00A42537"/>
    <w:rsid w:val="00A66E4E"/>
    <w:rsid w:val="00AC6BAC"/>
    <w:rsid w:val="00AD0A50"/>
    <w:rsid w:val="00AD76E2"/>
    <w:rsid w:val="00B0688A"/>
    <w:rsid w:val="00B20152"/>
    <w:rsid w:val="00B359E4"/>
    <w:rsid w:val="00B57D98"/>
    <w:rsid w:val="00B70850"/>
    <w:rsid w:val="00B77094"/>
    <w:rsid w:val="00BB3EF6"/>
    <w:rsid w:val="00BE3F84"/>
    <w:rsid w:val="00C066B6"/>
    <w:rsid w:val="00C10A53"/>
    <w:rsid w:val="00C3289A"/>
    <w:rsid w:val="00C37BA1"/>
    <w:rsid w:val="00C4674C"/>
    <w:rsid w:val="00C506CF"/>
    <w:rsid w:val="00C6798A"/>
    <w:rsid w:val="00C72BED"/>
    <w:rsid w:val="00C818CA"/>
    <w:rsid w:val="00C9578B"/>
    <w:rsid w:val="00CB0055"/>
    <w:rsid w:val="00CE3599"/>
    <w:rsid w:val="00CE7B56"/>
    <w:rsid w:val="00D2522B"/>
    <w:rsid w:val="00D422DE"/>
    <w:rsid w:val="00D5459D"/>
    <w:rsid w:val="00D815B0"/>
    <w:rsid w:val="00DA1F4D"/>
    <w:rsid w:val="00DA4A8D"/>
    <w:rsid w:val="00DD172A"/>
    <w:rsid w:val="00DD2549"/>
    <w:rsid w:val="00DF1FD4"/>
    <w:rsid w:val="00E11FD8"/>
    <w:rsid w:val="00E13480"/>
    <w:rsid w:val="00E25A26"/>
    <w:rsid w:val="00E31467"/>
    <w:rsid w:val="00E376C1"/>
    <w:rsid w:val="00E4381A"/>
    <w:rsid w:val="00E55D74"/>
    <w:rsid w:val="00E71D3D"/>
    <w:rsid w:val="00E947B0"/>
    <w:rsid w:val="00EC77F6"/>
    <w:rsid w:val="00F36BBF"/>
    <w:rsid w:val="00F52264"/>
    <w:rsid w:val="00F60274"/>
    <w:rsid w:val="00F77FB9"/>
    <w:rsid w:val="00FB068F"/>
    <w:rsid w:val="00FB4CC3"/>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0937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D815B0"/>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qFormat/>
    <w:rsid w:val="005E0FE7"/>
    <w:pPr>
      <w:ind w:left="720"/>
      <w:contextualSpacing/>
    </w:pPr>
  </w:style>
  <w:style w:type="table" w:styleId="TableGridLight">
    <w:name w:val="Grid Table Light"/>
    <w:basedOn w:val="TableNormal"/>
    <w:uiPriority w:val="40"/>
    <w:rsid w:val="00C10A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6">
    <w:name w:val="Grid Table 4 Accent 6"/>
    <w:basedOn w:val="TableNormal"/>
    <w:uiPriority w:val="49"/>
    <w:rsid w:val="007D5BD9"/>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1Light">
    <w:name w:val="Grid Table 1 Light"/>
    <w:basedOn w:val="TableNormal"/>
    <w:uiPriority w:val="46"/>
    <w:rsid w:val="007D5BD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Accent6">
    <w:name w:val="List Table 7 Colorful Accent 6"/>
    <w:basedOn w:val="TableNormal"/>
    <w:uiPriority w:val="52"/>
    <w:rsid w:val="007D5BD9"/>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729191">
      <w:bodyDiv w:val="1"/>
      <w:marLeft w:val="0"/>
      <w:marRight w:val="0"/>
      <w:marTop w:val="0"/>
      <w:marBottom w:val="0"/>
      <w:divBdr>
        <w:top w:val="none" w:sz="0" w:space="0" w:color="auto"/>
        <w:left w:val="none" w:sz="0" w:space="0" w:color="auto"/>
        <w:bottom w:val="none" w:sz="0" w:space="0" w:color="auto"/>
        <w:right w:val="none" w:sz="0" w:space="0" w:color="auto"/>
      </w:divBdr>
    </w:div>
    <w:div w:id="193832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udemy.com/certificate/UC-dd2a20d2-2ed7-4d5a-b975-1b4ce4cc46d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ude.my/UC-078a3094-bbb0-4ce9-befb-0ee302ae1db2/" TargetMode="External"/><Relationship Id="rId17" Type="http://schemas.openxmlformats.org/officeDocument/2006/relationships/hyperlink" Target="https://ude.my/UC-982f798c-e382-4519-905a-6680b384e540/" TargetMode="External"/><Relationship Id="rId2" Type="http://schemas.openxmlformats.org/officeDocument/2006/relationships/styles" Target="styles.xml"/><Relationship Id="rId16" Type="http://schemas.openxmlformats.org/officeDocument/2006/relationships/hyperlink" Target="https://www.udemy.com/certificate/UC-dd2a20d2-2ed7-4d5a-b975-1b4ce4cc46d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aryishkumaran16@gmail.com" TargetMode="External"/><Relationship Id="rId5" Type="http://schemas.openxmlformats.org/officeDocument/2006/relationships/footnotes" Target="footnotes.xml"/><Relationship Id="rId15" Type="http://schemas.openxmlformats.org/officeDocument/2006/relationships/hyperlink" Target="https://ude.my/UC-078a3094-bbb0-4ce9-befb-0ee302ae1db2/" TargetMode="External"/><Relationship Id="rId10" Type="http://schemas.openxmlformats.org/officeDocument/2006/relationships/hyperlink" Target="https://github.com/Haryish"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www.linkedin.com/in/haryish-elangumaran-perumal/" TargetMode="External"/><Relationship Id="rId14" Type="http://schemas.openxmlformats.org/officeDocument/2006/relationships/hyperlink" Target="https://ude.my/UC-982f798c-e382-4519-905a-6680b384e5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yi\AppData\Local\Microsoft\Office\16.0\DTS\en-US%7b27FA347A-D77B-423A-878C-4AFECDF13AB4%7d\%7b18532D76-C256-4F70-A20E-0CE178B98644%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12664F5D4B4635BD27C8FD4E93D56F"/>
        <w:category>
          <w:name w:val="General"/>
          <w:gallery w:val="placeholder"/>
        </w:category>
        <w:types>
          <w:type w:val="bbPlcHdr"/>
        </w:types>
        <w:behaviors>
          <w:behavior w:val="content"/>
        </w:behaviors>
        <w:guid w:val="{9F04C12B-4763-4BAB-B8D6-2FDD02C363ED}"/>
      </w:docPartPr>
      <w:docPartBody>
        <w:p w:rsidR="00402C16" w:rsidRDefault="00000000">
          <w:pPr>
            <w:pStyle w:val="5612664F5D4B4635BD27C8FD4E93D56F"/>
          </w:pPr>
          <w:r w:rsidRPr="00D5459D">
            <w:t>Profile</w:t>
          </w:r>
        </w:p>
      </w:docPartBody>
    </w:docPart>
    <w:docPart>
      <w:docPartPr>
        <w:name w:val="9AD8CF7FC0384FA4AE6AB82CDC3DEA0B"/>
        <w:category>
          <w:name w:val="General"/>
          <w:gallery w:val="placeholder"/>
        </w:category>
        <w:types>
          <w:type w:val="bbPlcHdr"/>
        </w:types>
        <w:behaviors>
          <w:behavior w:val="content"/>
        </w:behaviors>
        <w:guid w:val="{7C7C42EC-7F31-4386-B7D9-32FE02B2A648}"/>
      </w:docPartPr>
      <w:docPartBody>
        <w:p w:rsidR="00402C16" w:rsidRDefault="00000000">
          <w:pPr>
            <w:pStyle w:val="9AD8CF7FC0384FA4AE6AB82CDC3DEA0B"/>
          </w:pPr>
          <w:r w:rsidRPr="00CB0055">
            <w:t>Contact</w:t>
          </w:r>
        </w:p>
      </w:docPartBody>
    </w:docPart>
    <w:docPart>
      <w:docPartPr>
        <w:name w:val="82B016698C474555B81D351D15630D42"/>
        <w:category>
          <w:name w:val="General"/>
          <w:gallery w:val="placeholder"/>
        </w:category>
        <w:types>
          <w:type w:val="bbPlcHdr"/>
        </w:types>
        <w:behaviors>
          <w:behavior w:val="content"/>
        </w:behaviors>
        <w:guid w:val="{009F1D29-CB87-45BC-9129-1CFDD3DB20E5}"/>
      </w:docPartPr>
      <w:docPartBody>
        <w:p w:rsidR="00402C16" w:rsidRDefault="00000000">
          <w:pPr>
            <w:pStyle w:val="82B016698C474555B81D351D15630D42"/>
          </w:pPr>
          <w:r w:rsidRPr="004D3011">
            <w:t>PHONE:</w:t>
          </w:r>
        </w:p>
      </w:docPartBody>
    </w:docPart>
    <w:docPart>
      <w:docPartPr>
        <w:name w:val="E3770043CD1C43CB8AB71B209F133E68"/>
        <w:category>
          <w:name w:val="General"/>
          <w:gallery w:val="placeholder"/>
        </w:category>
        <w:types>
          <w:type w:val="bbPlcHdr"/>
        </w:types>
        <w:behaviors>
          <w:behavior w:val="content"/>
        </w:behaviors>
        <w:guid w:val="{7516E077-0B26-44B6-9B04-965956D397A3}"/>
      </w:docPartPr>
      <w:docPartBody>
        <w:p w:rsidR="00402C16" w:rsidRDefault="00000000">
          <w:pPr>
            <w:pStyle w:val="E3770043CD1C43CB8AB71B209F133E68"/>
          </w:pPr>
          <w:r w:rsidRPr="004D3011">
            <w:t>EMAIL:</w:t>
          </w:r>
        </w:p>
      </w:docPartBody>
    </w:docPart>
    <w:docPart>
      <w:docPartPr>
        <w:name w:val="C41FFF2402304A02BCB9B0A470CAB98D"/>
        <w:category>
          <w:name w:val="General"/>
          <w:gallery w:val="placeholder"/>
        </w:category>
        <w:types>
          <w:type w:val="bbPlcHdr"/>
        </w:types>
        <w:behaviors>
          <w:behavior w:val="content"/>
        </w:behaviors>
        <w:guid w:val="{32DEBA09-1DC3-4771-A5B3-7877D17C24D5}"/>
      </w:docPartPr>
      <w:docPartBody>
        <w:p w:rsidR="00402C16" w:rsidRDefault="00000000">
          <w:pPr>
            <w:pStyle w:val="C41FFF2402304A02BCB9B0A470CAB98D"/>
          </w:pPr>
          <w:r w:rsidRPr="00036450">
            <w:t>EDUCATION</w:t>
          </w:r>
        </w:p>
      </w:docPartBody>
    </w:docPart>
    <w:docPart>
      <w:docPartPr>
        <w:name w:val="9CDEFCFACA9542BC80D9693213B36B30"/>
        <w:category>
          <w:name w:val="General"/>
          <w:gallery w:val="placeholder"/>
        </w:category>
        <w:types>
          <w:type w:val="bbPlcHdr"/>
        </w:types>
        <w:behaviors>
          <w:behavior w:val="content"/>
        </w:behaviors>
        <w:guid w:val="{F8E995E5-5AAC-4C87-8897-38290778CF8C}"/>
      </w:docPartPr>
      <w:docPartBody>
        <w:p w:rsidR="00402C16" w:rsidRDefault="00000000">
          <w:pPr>
            <w:pStyle w:val="9CDEFCFACA9542BC80D9693213B36B30"/>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85C"/>
    <w:rsid w:val="0026558E"/>
    <w:rsid w:val="003043B1"/>
    <w:rsid w:val="0032385C"/>
    <w:rsid w:val="00357054"/>
    <w:rsid w:val="00402C16"/>
    <w:rsid w:val="00454DF4"/>
    <w:rsid w:val="004F257A"/>
    <w:rsid w:val="004F57C5"/>
    <w:rsid w:val="00547435"/>
    <w:rsid w:val="00900DC9"/>
    <w:rsid w:val="00A1092B"/>
    <w:rsid w:val="00A8139A"/>
    <w:rsid w:val="00CB1BD4"/>
    <w:rsid w:val="00FA47C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12664F5D4B4635BD27C8FD4E93D56F">
    <w:name w:val="5612664F5D4B4635BD27C8FD4E93D56F"/>
  </w:style>
  <w:style w:type="paragraph" w:customStyle="1" w:styleId="9AD8CF7FC0384FA4AE6AB82CDC3DEA0B">
    <w:name w:val="9AD8CF7FC0384FA4AE6AB82CDC3DEA0B"/>
  </w:style>
  <w:style w:type="paragraph" w:customStyle="1" w:styleId="82B016698C474555B81D351D15630D42">
    <w:name w:val="82B016698C474555B81D351D15630D42"/>
  </w:style>
  <w:style w:type="paragraph" w:customStyle="1" w:styleId="E3770043CD1C43CB8AB71B209F133E68">
    <w:name w:val="E3770043CD1C43CB8AB71B209F133E68"/>
  </w:style>
  <w:style w:type="character" w:styleId="Hyperlink">
    <w:name w:val="Hyperlink"/>
    <w:basedOn w:val="DefaultParagraphFont"/>
    <w:uiPriority w:val="99"/>
    <w:unhideWhenUsed/>
    <w:rPr>
      <w:color w:val="C45911" w:themeColor="accent2" w:themeShade="BF"/>
      <w:u w:val="single"/>
    </w:rPr>
  </w:style>
  <w:style w:type="paragraph" w:customStyle="1" w:styleId="C41FFF2402304A02BCB9B0A470CAB98D">
    <w:name w:val="C41FFF2402304A02BCB9B0A470CAB98D"/>
  </w:style>
  <w:style w:type="paragraph" w:customStyle="1" w:styleId="9CDEFCFACA9542BC80D9693213B36B30">
    <w:name w:val="9CDEFCFACA9542BC80D9693213B36B30"/>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B69201-8443-46A5-9242-995146EE6366}">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{18532D76-C256-4F70-A20E-0CE178B98644}tf00546271_win32.dotx</Template>
  <TotalTime>0</TotalTime>
  <Pages>1</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2024-02-29T05:59:00Z</dcterms:created>
  <dcterms:modified xsi:type="dcterms:W3CDTF">2024-03-08T13:25:00Z</dcterms:modified>
</cp:coreProperties>
</file>